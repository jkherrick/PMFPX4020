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8A2BB" w14:textId="0BF3B187" w:rsidR="004370EA" w:rsidRDefault="004370EA" w:rsidP="004370EA">
      <w:pPr>
        <w:jc w:val="center"/>
        <w:rPr>
          <w:rFonts w:cs="Arial"/>
          <w:b/>
          <w:noProof/>
          <w:color w:val="0000FF"/>
          <w:sz w:val="72"/>
          <w:szCs w:val="72"/>
        </w:rPr>
      </w:pPr>
    </w:p>
    <w:p w14:paraId="080B4448" w14:textId="77777777" w:rsidR="004C4A05" w:rsidRDefault="004C4A05" w:rsidP="00DA3485">
      <w:pPr>
        <w:jc w:val="center"/>
      </w:pPr>
    </w:p>
    <w:p w14:paraId="33473A40" w14:textId="77777777" w:rsidR="004C4A05" w:rsidRDefault="004C4A05" w:rsidP="00DA3485">
      <w:pPr>
        <w:jc w:val="center"/>
      </w:pPr>
    </w:p>
    <w:p w14:paraId="4E9276A6" w14:textId="77777777" w:rsidR="00DF55C5" w:rsidRPr="00F6178F" w:rsidRDefault="00875051" w:rsidP="00DA3485">
      <w:pPr>
        <w:jc w:val="center"/>
        <w:rPr>
          <w:b/>
          <w:sz w:val="40"/>
          <w:szCs w:val="40"/>
        </w:rPr>
      </w:pPr>
      <w:r w:rsidRPr="00F6178F">
        <w:rPr>
          <w:b/>
          <w:sz w:val="40"/>
          <w:szCs w:val="40"/>
        </w:rPr>
        <w:t>Work Breakdown Structure</w:t>
      </w:r>
    </w:p>
    <w:p w14:paraId="63DEB07E" w14:textId="77777777" w:rsidR="00377483" w:rsidRDefault="00FA7965" w:rsidP="00377483">
      <w:pPr>
        <w:spacing w:before="120" w:after="120"/>
        <w:jc w:val="center"/>
      </w:pPr>
      <w:r>
        <w:pict w14:anchorId="2A8E8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7125CB14" w14:textId="0A9788AB"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Project Name:</w:t>
      </w:r>
      <w:r w:rsidR="004370EA" w:rsidRPr="004370EA">
        <w:rPr>
          <w:sz w:val="22"/>
          <w:szCs w:val="22"/>
        </w:rPr>
        <w:t xml:space="preserve"> </w:t>
      </w:r>
    </w:p>
    <w:p w14:paraId="51ECC164" w14:textId="6109E3D0"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Department:</w:t>
      </w:r>
      <w:r w:rsidR="004370EA">
        <w:rPr>
          <w:b/>
          <w:sz w:val="22"/>
          <w:szCs w:val="22"/>
        </w:rPr>
        <w:t xml:space="preserve">      </w:t>
      </w:r>
      <w:r w:rsidRPr="004617FC">
        <w:rPr>
          <w:sz w:val="22"/>
          <w:szCs w:val="22"/>
        </w:rPr>
        <w:tab/>
      </w:r>
    </w:p>
    <w:p w14:paraId="02C3EE60" w14:textId="134A9013"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Focus Area:</w:t>
      </w:r>
      <w:r w:rsidRPr="004617FC">
        <w:rPr>
          <w:sz w:val="22"/>
          <w:szCs w:val="22"/>
        </w:rPr>
        <w:tab/>
      </w:r>
    </w:p>
    <w:p w14:paraId="319C9292" w14:textId="72045088"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4617FC">
        <w:rPr>
          <w:b/>
          <w:sz w:val="22"/>
          <w:szCs w:val="22"/>
        </w:rPr>
        <w:t>Product</w:t>
      </w:r>
      <w:r w:rsidR="00820FC0">
        <w:rPr>
          <w:b/>
          <w:sz w:val="22"/>
          <w:szCs w:val="22"/>
        </w:rPr>
        <w:t>/</w:t>
      </w:r>
      <w:r w:rsidRPr="004617FC">
        <w:rPr>
          <w:b/>
          <w:sz w:val="22"/>
          <w:szCs w:val="22"/>
        </w:rPr>
        <w:t>Process:</w:t>
      </w:r>
      <w:r w:rsidR="004370EA" w:rsidRPr="004370EA">
        <w:rPr>
          <w:sz w:val="22"/>
          <w:szCs w:val="22"/>
        </w:rPr>
        <w:t xml:space="preserve"> </w:t>
      </w:r>
    </w:p>
    <w:p w14:paraId="5EAFBFA2" w14:textId="77777777" w:rsidR="00377483" w:rsidRDefault="00FA7965" w:rsidP="00377483">
      <w:pPr>
        <w:spacing w:before="240" w:after="240"/>
        <w:jc w:val="center"/>
      </w:pPr>
      <w:r>
        <w:pict w14:anchorId="3889BCC9">
          <v:shape id="_x0000_i1026" type="#_x0000_t75" style="width:6in;height:7.2pt" o:hrpct="0" o:hralign="center" o:hr="t">
            <v:imagedata r:id="rId8" o:title="BD10290_"/>
          </v:shape>
        </w:pict>
      </w:r>
    </w:p>
    <w:p w14:paraId="17579D78" w14:textId="77777777" w:rsidR="004370EA" w:rsidRDefault="004370EA" w:rsidP="004370EA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>Prepared By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4320"/>
      </w:tblGrid>
      <w:tr w:rsidR="004370EA" w:rsidRPr="004370EA" w14:paraId="6F33DBCE" w14:textId="77777777" w:rsidTr="00343FE4">
        <w:trPr>
          <w:tblHeader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08" w:type="dxa"/>
              <w:bottom w:w="43" w:type="dxa"/>
              <w:right w:w="108" w:type="dxa"/>
            </w:tcMar>
            <w:vAlign w:val="center"/>
            <w:hideMark/>
          </w:tcPr>
          <w:p w14:paraId="1740C27D" w14:textId="77777777" w:rsidR="004370EA" w:rsidRPr="004370EA" w:rsidRDefault="004370EA" w:rsidP="004370EA">
            <w:pPr>
              <w:tabs>
                <w:tab w:val="left" w:pos="6120"/>
              </w:tabs>
              <w:spacing w:before="240"/>
              <w:rPr>
                <w:rFonts w:cs="Arial"/>
                <w:b/>
                <w:bCs/>
              </w:rPr>
            </w:pPr>
            <w:r w:rsidRPr="004370EA">
              <w:rPr>
                <w:rFonts w:cs="Arial"/>
                <w:b/>
                <w:bCs/>
              </w:rPr>
              <w:t>Document Owner(s)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08" w:type="dxa"/>
              <w:bottom w:w="43" w:type="dxa"/>
              <w:right w:w="108" w:type="dxa"/>
            </w:tcMar>
            <w:vAlign w:val="center"/>
            <w:hideMark/>
          </w:tcPr>
          <w:p w14:paraId="2A71EA3C" w14:textId="77777777" w:rsidR="004370EA" w:rsidRPr="004370EA" w:rsidRDefault="004370EA" w:rsidP="004370EA">
            <w:pPr>
              <w:tabs>
                <w:tab w:val="left" w:pos="6120"/>
              </w:tabs>
              <w:spacing w:before="240"/>
              <w:rPr>
                <w:rFonts w:cs="Arial"/>
                <w:b/>
                <w:bCs/>
              </w:rPr>
            </w:pPr>
            <w:r w:rsidRPr="004370EA">
              <w:rPr>
                <w:rFonts w:cs="Arial"/>
                <w:b/>
                <w:bCs/>
              </w:rPr>
              <w:t>Project/Organization Role</w:t>
            </w:r>
          </w:p>
        </w:tc>
      </w:tr>
      <w:tr w:rsidR="004370EA" w:rsidRPr="004370EA" w14:paraId="6938C988" w14:textId="77777777" w:rsidTr="002F24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08" w:type="dxa"/>
              <w:bottom w:w="43" w:type="dxa"/>
              <w:right w:w="108" w:type="dxa"/>
            </w:tcMar>
          </w:tcPr>
          <w:p w14:paraId="33847023" w14:textId="1D48A329" w:rsidR="004370EA" w:rsidRPr="004370EA" w:rsidRDefault="004370EA" w:rsidP="004370EA">
            <w:pPr>
              <w:pStyle w:val="TableText"/>
              <w:spacing w:before="20" w:after="60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08" w:type="dxa"/>
              <w:bottom w:w="43" w:type="dxa"/>
              <w:right w:w="108" w:type="dxa"/>
            </w:tcMar>
          </w:tcPr>
          <w:p w14:paraId="7ACEC3C1" w14:textId="5AE1A375" w:rsidR="004370EA" w:rsidRPr="004370EA" w:rsidRDefault="004370EA" w:rsidP="004370EA">
            <w:pPr>
              <w:pStyle w:val="TableText"/>
              <w:spacing w:before="20" w:after="60"/>
              <w:rPr>
                <w:rFonts w:cs="Arial"/>
                <w:b/>
                <w:bCs/>
                <w:sz w:val="20"/>
              </w:rPr>
            </w:pPr>
          </w:p>
        </w:tc>
      </w:tr>
    </w:tbl>
    <w:p w14:paraId="42986183" w14:textId="77777777" w:rsidR="004370EA" w:rsidRDefault="004370EA" w:rsidP="004370EA"/>
    <w:p w14:paraId="6AE1C923" w14:textId="77777777" w:rsidR="00541106" w:rsidRPr="003E4190" w:rsidRDefault="00541106" w:rsidP="00F6178F">
      <w:pPr>
        <w:tabs>
          <w:tab w:val="left" w:pos="6120"/>
        </w:tabs>
        <w:spacing w:before="240" w:after="120"/>
        <w:rPr>
          <w:rFonts w:cs="Arial"/>
          <w:b/>
          <w:sz w:val="24"/>
          <w:szCs w:val="24"/>
        </w:rPr>
      </w:pPr>
      <w:r w:rsidRPr="003E4190">
        <w:rPr>
          <w:rFonts w:cs="Arial"/>
          <w:b/>
          <w:sz w:val="24"/>
          <w:szCs w:val="24"/>
        </w:rPr>
        <w:t>Project Closure Report Version Control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980"/>
        <w:gridCol w:w="4320"/>
      </w:tblGrid>
      <w:tr w:rsidR="00541106" w:rsidRPr="003E4190" w14:paraId="5F2F7D12" w14:textId="77777777" w:rsidTr="00343FE4">
        <w:trPr>
          <w:cantSplit/>
          <w:tblHeader/>
        </w:trPr>
        <w:tc>
          <w:tcPr>
            <w:tcW w:w="10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2EE28CA" w14:textId="77777777"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59FCEEF" w14:textId="77777777"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E4190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4ED282E9" w14:textId="77777777"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Author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CF5078C" w14:textId="77777777"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E4190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541106" w:rsidRPr="003E4190" w14:paraId="28604C6A" w14:textId="77777777">
        <w:trPr>
          <w:cantSplit/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3BDDF514" w14:textId="479403E4" w:rsidR="00541106" w:rsidRPr="004370EA" w:rsidRDefault="00541106" w:rsidP="00E63B6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4D0FDC6D" w14:textId="684559D4" w:rsidR="00541106" w:rsidRPr="004370EA" w:rsidRDefault="00541106" w:rsidP="004370EA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74882B78" w14:textId="0FD7E3A8" w:rsidR="00541106" w:rsidRPr="004370EA" w:rsidRDefault="00541106" w:rsidP="00E63B6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26F88DAF" w14:textId="5888B6C1" w:rsidR="00541106" w:rsidRPr="00A028F7" w:rsidRDefault="00541106" w:rsidP="00E63B6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541106" w:rsidRPr="003E4190" w14:paraId="50AC8B23" w14:textId="77777777">
        <w:trPr>
          <w:cantSplit/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1160502F" w14:textId="77777777"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36F0CE1A" w14:textId="77777777"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4F1F89AB" w14:textId="77777777"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7F1573E" w14:textId="77777777"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541106" w:rsidRPr="003E4190" w14:paraId="799B4076" w14:textId="77777777">
        <w:trPr>
          <w:cantSplit/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06629E9A" w14:textId="77777777"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106B281B" w14:textId="77777777"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79EE4316" w14:textId="77777777"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490946F" w14:textId="77777777"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</w:tbl>
    <w:p w14:paraId="5404DC69" w14:textId="77777777" w:rsidR="00045238" w:rsidRPr="00A17E8B" w:rsidRDefault="00045238" w:rsidP="00045238">
      <w:pPr>
        <w:pStyle w:val="Heading1"/>
        <w:numPr>
          <w:ilvl w:val="0"/>
          <w:numId w:val="0"/>
        </w:num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8640"/>
      </w:tblGrid>
      <w:tr w:rsidR="00045238" w:rsidRPr="00377483" w14:paraId="682B4CF9" w14:textId="77777777" w:rsidTr="00343FE4">
        <w:trPr>
          <w:trHeight w:val="288"/>
          <w:tblHeader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9889790" w14:textId="77777777" w:rsidR="00045238" w:rsidRPr="00377483" w:rsidRDefault="00045238" w:rsidP="00377483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6" w:name="_Toc70846609"/>
            <w:r w:rsidRPr="00377483">
              <w:rPr>
                <w:rFonts w:cs="Arial"/>
                <w:b/>
              </w:rPr>
              <w:t xml:space="preserve">Work Breakdown Structure </w:t>
            </w:r>
            <w:r w:rsidR="00200863" w:rsidRPr="00377483">
              <w:rPr>
                <w:rFonts w:cs="Arial"/>
                <w:b/>
              </w:rPr>
              <w:t>Purpose and Limitations</w:t>
            </w:r>
            <w:bookmarkEnd w:id="16"/>
          </w:p>
        </w:tc>
      </w:tr>
      <w:tr w:rsidR="00045238" w14:paraId="5D039208" w14:textId="77777777">
        <w:tc>
          <w:tcPr>
            <w:tcW w:w="86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A89FB4" w14:textId="77777777" w:rsidR="002F66BF" w:rsidRPr="00045238" w:rsidRDefault="002F66BF" w:rsidP="002F24D6">
            <w:pPr>
              <w:numPr>
                <w:ilvl w:val="0"/>
                <w:numId w:val="32"/>
              </w:numPr>
              <w:spacing w:before="40" w:after="40"/>
            </w:pPr>
          </w:p>
        </w:tc>
      </w:tr>
    </w:tbl>
    <w:p w14:paraId="6D062E58" w14:textId="77777777" w:rsidR="00A17E8B" w:rsidRDefault="00A17E8B" w:rsidP="00045238">
      <w:pPr>
        <w:pStyle w:val="Heading1"/>
        <w:numPr>
          <w:ilvl w:val="0"/>
          <w:numId w:val="0"/>
        </w:numPr>
      </w:pPr>
    </w:p>
    <w:p w14:paraId="212CE653" w14:textId="77777777" w:rsidR="00045238" w:rsidRDefault="00045238" w:rsidP="00045238">
      <w:pPr>
        <w:sectPr w:rsidR="00045238" w:rsidSect="00446E02">
          <w:headerReference w:type="default" r:id="rId9"/>
          <w:footerReference w:type="default" r:id="rId10"/>
          <w:footerReference w:type="first" r:id="rId11"/>
          <w:pgSz w:w="12240" w:h="15840" w:code="1"/>
          <w:pgMar w:top="1440" w:right="1800" w:bottom="1440" w:left="1800" w:header="1008" w:footer="1008" w:gutter="0"/>
          <w:cols w:space="720"/>
          <w:titlePg/>
          <w:docGrid w:linePitch="360"/>
        </w:sectPr>
      </w:pPr>
    </w:p>
    <w:p w14:paraId="528CB779" w14:textId="77777777" w:rsidR="00091F74" w:rsidRDefault="00091F74" w:rsidP="00973096">
      <w:pPr>
        <w:jc w:val="center"/>
      </w:pPr>
    </w:p>
    <w:p w14:paraId="7B677512" w14:textId="77777777" w:rsidR="00091F74" w:rsidRDefault="00091F74" w:rsidP="00091F74">
      <w:pPr>
        <w:tabs>
          <w:tab w:val="left" w:pos="10639"/>
        </w:tabs>
      </w:pPr>
      <w:r>
        <w:tab/>
      </w:r>
    </w:p>
    <w:p w14:paraId="4B0324C1" w14:textId="77777777" w:rsidR="00091F74" w:rsidRDefault="00091F74" w:rsidP="00091F74">
      <w:pPr>
        <w:tabs>
          <w:tab w:val="left" w:pos="10639"/>
        </w:tabs>
      </w:pPr>
    </w:p>
    <w:p w14:paraId="52A5EBA2" w14:textId="27E8032F" w:rsidR="00091F74" w:rsidRDefault="00C301A9" w:rsidP="0097309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171C3EB8" wp14:editId="5DE07050">
                <wp:simplePos x="0" y="0"/>
                <wp:positionH relativeFrom="column">
                  <wp:posOffset>114300</wp:posOffset>
                </wp:positionH>
                <wp:positionV relativeFrom="paragraph">
                  <wp:posOffset>764540</wp:posOffset>
                </wp:positionV>
                <wp:extent cx="11087100" cy="4229100"/>
                <wp:effectExtent l="0" t="0" r="19050" b="0"/>
                <wp:wrapSquare wrapText="bothSides"/>
                <wp:docPr id="38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14900" y="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1EF14" w14:textId="57E6E444" w:rsidR="00973096" w:rsidRPr="00377483" w:rsidRDefault="00973096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0287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11AF7" w14:textId="77777777" w:rsidR="0026689C" w:rsidRDefault="0026689C" w:rsidP="00F52AD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88160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9A568" w14:textId="4DFAD99B" w:rsidR="00973096" w:rsidRPr="008D52FB" w:rsidRDefault="00973096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028700"/>
                            <a:ext cx="10287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D481C" w14:textId="04CA1613" w:rsidR="00973096" w:rsidRPr="008D52FB" w:rsidRDefault="00973096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292600" y="1028700"/>
                            <a:ext cx="10287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F3E3B" w14:textId="56A9AD85" w:rsidR="00973096" w:rsidRPr="008D52FB" w:rsidRDefault="00A47B51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1028700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797AF" w14:textId="1080946A" w:rsidR="00973096" w:rsidRPr="008D52FB" w:rsidRDefault="00973096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713220" y="1028700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782D70" w14:textId="326D5AC6" w:rsidR="00973096" w:rsidRPr="008D52FB" w:rsidRDefault="00973096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835900" y="10287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499F9" w14:textId="77777777" w:rsidR="00973096" w:rsidRPr="008D52FB" w:rsidRDefault="00973096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258300" y="10287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764DDD" w14:textId="77777777" w:rsidR="00973096" w:rsidRPr="00A47B51" w:rsidRDefault="00973096" w:rsidP="00A47B5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2860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25E61" w14:textId="61DA50C5" w:rsidR="00973096" w:rsidRPr="008D52FB" w:rsidRDefault="00973096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2286000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7696A" w14:textId="53295754" w:rsidR="00973096" w:rsidRPr="008D52FB" w:rsidRDefault="00973096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2286000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2DAD3" w14:textId="2E20BF2D" w:rsidR="00973096" w:rsidRPr="008D52FB" w:rsidRDefault="00973096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3"/>
                        <wps:cNvCnPr>
                          <a:cxnSpLocks noChangeShapeType="1"/>
                          <a:stCxn id="1" idx="2"/>
                          <a:endCxn id="2" idx="0"/>
                        </wps:cNvCnPr>
                        <wps:spPr bwMode="auto">
                          <a:xfrm rot="5400000">
                            <a:off x="3000375" y="-1514475"/>
                            <a:ext cx="457200" cy="4629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4"/>
                        <wps:cNvCnPr>
                          <a:cxnSpLocks noChangeShapeType="1"/>
                          <a:stCxn id="1" idx="2"/>
                          <a:endCxn id="3" idx="0"/>
                        </wps:cNvCnPr>
                        <wps:spPr bwMode="auto">
                          <a:xfrm rot="5400000">
                            <a:off x="3665855" y="-848995"/>
                            <a:ext cx="457200" cy="32981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5"/>
                        <wps:cNvCnPr>
                          <a:cxnSpLocks noChangeShapeType="1"/>
                          <a:stCxn id="1" idx="2"/>
                          <a:endCxn id="4" idx="0"/>
                        </wps:cNvCnPr>
                        <wps:spPr bwMode="auto">
                          <a:xfrm rot="5400000">
                            <a:off x="4286250" y="-228600"/>
                            <a:ext cx="457200" cy="2057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6"/>
                        <wps:cNvCnPr>
                          <a:cxnSpLocks noChangeShapeType="1"/>
                          <a:stCxn id="1" idx="2"/>
                          <a:endCxn id="6" idx="0"/>
                        </wps:cNvCnPr>
                        <wps:spPr bwMode="auto">
                          <a:xfrm rot="5400000">
                            <a:off x="4946650" y="431800"/>
                            <a:ext cx="457200" cy="736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7"/>
                        <wps:cNvCnPr>
                          <a:cxnSpLocks noChangeShapeType="1"/>
                          <a:stCxn id="1" idx="2"/>
                          <a:endCxn id="7" idx="0"/>
                        </wps:cNvCnPr>
                        <wps:spPr bwMode="auto">
                          <a:xfrm rot="16200000" flipH="1">
                            <a:off x="5543550" y="571500"/>
                            <a:ext cx="457200" cy="457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8"/>
                        <wps:cNvCnPr>
                          <a:cxnSpLocks noChangeShapeType="1"/>
                          <a:stCxn id="1" idx="2"/>
                          <a:endCxn id="8" idx="0"/>
                        </wps:cNvCnPr>
                        <wps:spPr bwMode="auto">
                          <a:xfrm rot="16200000" flipH="1">
                            <a:off x="6099810" y="15240"/>
                            <a:ext cx="457200" cy="15697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9"/>
                        <wps:cNvCnPr>
                          <a:cxnSpLocks noChangeShapeType="1"/>
                          <a:stCxn id="1" idx="2"/>
                          <a:endCxn id="9" idx="0"/>
                        </wps:cNvCnPr>
                        <wps:spPr bwMode="auto">
                          <a:xfrm rot="16200000" flipH="1">
                            <a:off x="6746875" y="-631825"/>
                            <a:ext cx="457200" cy="28638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30"/>
                        <wps:cNvCnPr>
                          <a:cxnSpLocks noChangeShapeType="1"/>
                          <a:stCxn id="1" idx="2"/>
                          <a:endCxn id="10" idx="0"/>
                        </wps:cNvCnPr>
                        <wps:spPr bwMode="auto">
                          <a:xfrm rot="16200000" flipH="1">
                            <a:off x="7458075" y="-1343025"/>
                            <a:ext cx="457200" cy="42862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31"/>
                        <wps:cNvCnPr>
                          <a:cxnSpLocks noChangeShapeType="1"/>
                          <a:stCxn id="7" idx="2"/>
                          <a:endCxn id="11" idx="0"/>
                        </wps:cNvCnPr>
                        <wps:spPr bwMode="auto">
                          <a:xfrm rot="5400000">
                            <a:off x="5057775" y="1343025"/>
                            <a:ext cx="685800" cy="1200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2"/>
                        <wps:cNvCnPr>
                          <a:cxnSpLocks noChangeShapeType="1"/>
                          <a:stCxn id="7" idx="2"/>
                          <a:endCxn id="12" idx="0"/>
                        </wps:cNvCnPr>
                        <wps:spPr bwMode="auto">
                          <a:xfrm rot="5400000">
                            <a:off x="5658485" y="1942465"/>
                            <a:ext cx="685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3"/>
                        <wps:cNvCnPr>
                          <a:cxnSpLocks noChangeShapeType="1"/>
                          <a:stCxn id="7" idx="2"/>
                          <a:endCxn id="13" idx="0"/>
                        </wps:cNvCnPr>
                        <wps:spPr bwMode="auto">
                          <a:xfrm rot="16200000" flipH="1">
                            <a:off x="6229350" y="1371600"/>
                            <a:ext cx="685800" cy="1143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458200" y="22860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85533" w14:textId="23596E49" w:rsidR="007471C3" w:rsidRPr="008D52FB" w:rsidRDefault="007471C3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944100" y="22860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C6A9BF" w14:textId="23F3906B" w:rsidR="007471C3" w:rsidRPr="008D52FB" w:rsidRDefault="007471C3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6"/>
                        <wps:cNvCnPr>
                          <a:cxnSpLocks noChangeShapeType="1"/>
                          <a:stCxn id="10" idx="2"/>
                          <a:endCxn id="25" idx="0"/>
                        </wps:cNvCnPr>
                        <wps:spPr bwMode="auto">
                          <a:xfrm rot="5400000">
                            <a:off x="9086850" y="1543050"/>
                            <a:ext cx="685800" cy="800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7"/>
                        <wps:cNvCnPr>
                          <a:cxnSpLocks noChangeShapeType="1"/>
                          <a:stCxn id="10" idx="2"/>
                          <a:endCxn id="26" idx="0"/>
                        </wps:cNvCnPr>
                        <wps:spPr bwMode="auto">
                          <a:xfrm rot="16200000" flipH="1">
                            <a:off x="9829800" y="1600200"/>
                            <a:ext cx="685800" cy="685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28600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923AE" w14:textId="1A78DCFE" w:rsidR="00B954FC" w:rsidRPr="008D52FB" w:rsidRDefault="00B954FC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228600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7F909" w14:textId="76865A72" w:rsidR="00B954FC" w:rsidRPr="008D52FB" w:rsidRDefault="00B954FC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22860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07608" w14:textId="590F390F" w:rsidR="00B954FC" w:rsidRPr="008D52FB" w:rsidRDefault="00B954FC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1"/>
                        <wps:cNvCnPr>
                          <a:cxnSpLocks noChangeShapeType="1"/>
                          <a:stCxn id="2" idx="2"/>
                          <a:endCxn id="29" idx="0"/>
                        </wps:cNvCnPr>
                        <wps:spPr bwMode="auto">
                          <a:xfrm rot="5400000">
                            <a:off x="485775" y="1857375"/>
                            <a:ext cx="685800" cy="1714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" idx="2"/>
                          <a:endCxn id="30" idx="0"/>
                        </wps:cNvCnPr>
                        <wps:spPr bwMode="auto">
                          <a:xfrm rot="16200000" flipH="1">
                            <a:off x="1171575" y="1343025"/>
                            <a:ext cx="685800" cy="1200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2" idx="2"/>
                          <a:endCxn id="31" idx="0"/>
                        </wps:cNvCnPr>
                        <wps:spPr bwMode="auto">
                          <a:xfrm rot="16200000" flipH="1">
                            <a:off x="1828800" y="685800"/>
                            <a:ext cx="685800" cy="2514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00990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3F734" w14:textId="1EAF315A" w:rsidR="00F52AD0" w:rsidRPr="008D52FB" w:rsidRDefault="00F52AD0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300990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FDF66" w14:textId="70185493" w:rsidR="00F52AD0" w:rsidRPr="008D52FB" w:rsidRDefault="00F52AD0" w:rsidP="00F52A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9" o:spid="_x0000_s1026" editas="canvas" style="position:absolute;left:0;text-align:left;margin-left:9pt;margin-top:60.2pt;width:873pt;height:333pt;z-index:251657728" coordsize="110871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">
                <v:shape id="_x0000_s1027" type="#_x0000_t75" style="position:absolute;width:110871;height:4229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49149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Vfb4A&#10;AADaAAAADwAAAGRycy9kb3ducmV2LnhtbERPTYvCMBC9L/gfwgje1lQPUqtRRBDU066K56EZm2oz&#10;KU2q1V+/ERY8DY/3OfNlZytxp8aXjhWMhgkI4tzpkgsFp+PmOwXhA7LGyjEpeJKH5aL3NcdMuwf/&#10;0v0QChFD2GeowIRQZ1L63JBFP3Q1ceQurrEYImwKqRt8xHBbyXGSTKTFkmODwZrWhvLbobUK2jbV&#10;ux+TdsfrtN2M3X57zl9OqUG/W81ABOrCR/zv3uo4H96vvK9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i1X2+AAAA2gAAAA8AAAAAAAAAAAAAAAAAmAIAAGRycy9kb3ducmV2&#10;LnhtbFBLBQYAAAAABAAEAPUAAACDAwAAAAA=&#10;" fillcolor="#3cc">
                  <v:textbox>
                    <w:txbxContent>
                      <w:p w14:paraId="0741EF14" w14:textId="57E6E444" w:rsidR="00973096" w:rsidRPr="00377483" w:rsidRDefault="00973096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2" o:spid="_x0000_s1029" type="#_x0000_t202" style="position:absolute;left:3429;top:10287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iU08IA&#10;AADaAAAADwAAAGRycy9kb3ducmV2LnhtbESPzYvCMBTE7wv+D+EJe1tTBUWqUfxgZS8etn7g8dG8&#10;NsXmpTTZWv97s7Cwx2FmfsMs172tRUetrxwrGI8SEMS50xWXCs6nz485CB+QNdaOScGTPKxXg7cl&#10;pto9+Ju6LJQiQtinqMCE0KRS+tyQRT9yDXH0CtdaDFG2pdQtPiLc1nKSJDNpseK4YLChnaH8nv1Y&#10;BWy6jjJ/OF4Qt9fpxhTz/a1Q6n3YbxYgAvXhP/zX/tIKJvB7Jd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JTTwgAAANoAAAAPAAAAAAAAAAAAAAAAAJgCAABkcnMvZG93&#10;bnJldi54bWxQSwUGAAAAAAQABAD1AAAAhwMAAAAA&#10;" fillcolor="#6cf">
                  <v:textbox>
                    <w:txbxContent>
                      <w:p w14:paraId="4CF11AF7" w14:textId="77777777" w:rsidR="0026689C" w:rsidRDefault="0026689C" w:rsidP="00F52AD0"/>
                    </w:txbxContent>
                  </v:textbox>
                </v:shape>
                <v:shape id="Text Box 13" o:spid="_x0000_s1030" type="#_x0000_t202" style="position:absolute;left:17881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QxSMMA&#10;AADaAAAADwAAAGRycy9kb3ducmV2LnhtbESPT2vCQBTE70K/w/IK3nTTiiLRNaQtFS89mP7B4yP7&#10;kg3Nvg3ZbYzfvisIHoeZ+Q2zzUbbioF63zhW8DRPQBCXTjdcK/j6fJ+tQfiArLF1TAou5CHbPUy2&#10;mGp35iMNRahFhLBPUYEJoUul9KUhi37uOuLoVa63GKLsa6l7PEe4beVzkqykxYbjgsGOXg2Vv8Wf&#10;VcBmGKjw+49vxJefZW6q9dupUmr6OOYbEIHGcA/f2getYAHXK/EG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QxSMMAAADaAAAADwAAAAAAAAAAAAAAAACYAgAAZHJzL2Rv&#10;d25yZXYueG1sUEsFBgAAAAAEAAQA9QAAAIgDAAAAAA==&#10;" fillcolor="#6cf">
                  <v:textbox>
                    <w:txbxContent>
                      <w:p w14:paraId="1899A568" w14:textId="4DFAD99B" w:rsidR="00973096" w:rsidRPr="008D52FB" w:rsidRDefault="00973096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4" o:spid="_x0000_s1031" type="#_x0000_t202" style="position:absolute;left:29718;top:10287;width:1028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2pPMMA&#10;AADaAAAADwAAAGRycy9kb3ducmV2LnhtbESPT2vCQBTE70K/w/IK3nTToiLRNaQtFS89mP7B4yP7&#10;kg3Nvg3ZbYzfvisIHoeZ+Q2zzUbbioF63zhW8DRPQBCXTjdcK/j6fJ+tQfiArLF1TAou5CHbPUy2&#10;mGp35iMNRahFhLBPUYEJoUul9KUhi37uOuLoVa63GKLsa6l7PEe4beVzkqykxYbjgsGOXg2Vv8Wf&#10;VcBmGKjw+49vxJefZW6q9dupUmr6OOYbEIHGcA/f2getYAHXK/EG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2pPMMAAADaAAAADwAAAAAAAAAAAAAAAACYAgAAZHJzL2Rv&#10;d25yZXYueG1sUEsFBgAAAAAEAAQA9QAAAIgDAAAAAA==&#10;" fillcolor="#6cf">
                  <v:textbox>
                    <w:txbxContent>
                      <w:p w14:paraId="543D481C" w14:textId="04CA1613" w:rsidR="00973096" w:rsidRPr="008D52FB" w:rsidRDefault="00973096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5" o:spid="_x0000_s1032" type="#_x0000_t202" style="position:absolute;left:42926;top:10287;width:1028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OS0MEA&#10;AADaAAAADwAAAGRycy9kb3ducmV2LnhtbESPQWvCQBSE70L/w/IK3nSjoEh0FW2xeOnB2IrHR/Yl&#10;G8y+DdltjP++Kwgeh5n5hllteluLjlpfOVYwGScgiHOnKy4V/Jz2owUIH5A11o5JwZ08bNZvgxWm&#10;2t34SF0WShEh7FNUYEJoUil9bsiiH7uGOHqFay2GKNtS6hZvEW5rOU2SubRYcVww2NCHofya/VkF&#10;bLqOMv/1/Yu4O8+2plh8Xgqlhu/9dgkiUB9e4Wf7oBXM4XEl3g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zktDBAAAA2gAAAA8AAAAAAAAAAAAAAAAAmAIAAGRycy9kb3du&#10;cmV2LnhtbFBLBQYAAAAABAAEAPUAAACGAwAAAAA=&#10;" fillcolor="#6cf">
                  <v:textbox>
                    <w:txbxContent>
                      <w:p w14:paraId="064F3E3B" w14:textId="56A9AD85" w:rsidR="00973096" w:rsidRPr="008D52FB" w:rsidRDefault="00A47B51" w:rsidP="00F52AD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33" type="#_x0000_t202" style="position:absolute;left:56007;top:10287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83S8MA&#10;AADaAAAADwAAAGRycy9kb3ducmV2LnhtbESPS2vDMBCE74H+B7GF3BK5hTxwohi3pSGXHuI+yHGx&#10;1paptTKW6jj/vgoEchxm5htmm422FQP1vnGs4GmegCAunW64VvD1+T5bg/ABWWPrmBRcyEO2e5hs&#10;MdXuzEcailCLCGGfogITQpdK6UtDFv3cdcTRq1xvMUTZ11L3eI5w28rnJFlKiw3HBYMdvRoqf4s/&#10;q4DNMFDh9x/fiC8/i9xU67dTpdT0ccw3IAKN4R6+tQ9awQquV+IN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83S8MAAADaAAAADwAAAAAAAAAAAAAAAACYAgAAZHJzL2Rv&#10;d25yZXYueG1sUEsFBgAAAAAEAAQA9QAAAIgDAAAAAA==&#10;" fillcolor="#6cf">
                  <v:textbox>
                    <w:txbxContent>
                      <w:p w14:paraId="3EB797AF" w14:textId="1080946A" w:rsidR="00973096" w:rsidRPr="008D52FB" w:rsidRDefault="00973096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7" o:spid="_x0000_s1034" type="#_x0000_t202" style="position:absolute;left:67132;top:10287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CjOcAA&#10;AADaAAAADwAAAGRycy9kb3ducmV2LnhtbERPPWvDMBDdA/kP4gLZYrmBlOBaNmlCSpcMddrS8bDO&#10;lql1MpbquP8+GgodH+87L2fbi4lG3zlW8JCkIIhrpztuFbxfz5s9CB+QNfaOScEveSiL5SLHTLsb&#10;v9FUhVbEEPYZKjAhDJmUvjZk0SduII5c40aLIcKxlXrEWwy3vdym6aO02HFsMDjQ0VD9Xf1YBWym&#10;iSr/cvlAfP7cHUyzP301Sq1X8+EJRKA5/Iv/3K9aQdwar8QbII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CjOcAAAADaAAAADwAAAAAAAAAAAAAAAACYAgAAZHJzL2Rvd25y&#10;ZXYueG1sUEsFBgAAAAAEAAQA9QAAAIUDAAAAAA==&#10;" fillcolor="#6cf">
                  <v:textbox>
                    <w:txbxContent>
                      <w:p w14:paraId="15782D70" w14:textId="326D5AC6" w:rsidR="00973096" w:rsidRPr="008D52FB" w:rsidRDefault="00973096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8" o:spid="_x0000_s1035" type="#_x0000_t202" style="position:absolute;left:78359;top:10287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GosIA&#10;AADaAAAADwAAAGRycy9kb3ducmV2LnhtbESPQWvCQBSE70L/w/IK3nRTocWmrpIqlV48mLbi8ZF9&#10;yYZm34bsmqT/visIHoeZ+YZZbUbbiJ46XztW8DRPQBAXTtdcKfj++pgtQfiArLFxTAr+yMNm/TBZ&#10;YardwEfq81CJCGGfogITQptK6QtDFv3ctcTRK11nMUTZVVJ3OES4beQiSV6kxZrjgsGWtoaK3/xi&#10;FbDpe8r9/vCD+H56zky53J1LpaaPY/YGItAY7uFb+1MreIXrlX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AaiwgAAANoAAAAPAAAAAAAAAAAAAAAAAJgCAABkcnMvZG93&#10;bnJldi54bWxQSwUGAAAAAAQABAD1AAAAhwMAAAAA&#10;" fillcolor="#6cf">
                  <v:textbox>
                    <w:txbxContent>
                      <w:p w14:paraId="7FE499F9" w14:textId="77777777" w:rsidR="00973096" w:rsidRPr="008D52FB" w:rsidRDefault="00973096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9" o:spid="_x0000_s1036" type="#_x0000_t202" style="position:absolute;left:92583;top:10287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9JXsQA&#10;AADbAAAADwAAAGRycy9kb3ducmV2LnhtbESPT2vDMAzF74N+B6PCbqvTwUrJ6pb+YWOXHZpuo0cR&#10;K3FoLIfYS7NvPx0KvUm8p/d+Wm1G36qB+tgENjCfZaCIy2Abrg18nd6elqBiQrbYBiYDfxRhs548&#10;rDC34cpHGopUKwnhmKMBl1KXax1LRx7jLHTEolWh95hk7Wtte7xKuG/1c5YttMeGpcFhR3tH5aX4&#10;9QbYDQMV8f3zG3H387J11fJwrox5nI7bV1CJxnQ3364/rOALvf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fSV7EAAAA2wAAAA8AAAAAAAAAAAAAAAAAmAIAAGRycy9k&#10;b3ducmV2LnhtbFBLBQYAAAAABAAEAPUAAACJAwAAAAA=&#10;" fillcolor="#6cf">
                  <v:textbox>
                    <w:txbxContent>
                      <w:p w14:paraId="4B764DDD" w14:textId="77777777" w:rsidR="00973096" w:rsidRPr="00A47B51" w:rsidRDefault="00973096" w:rsidP="00A47B51"/>
                    </w:txbxContent>
                  </v:textbox>
                </v:shape>
                <v:shape id="Text Box 20" o:spid="_x0000_s1037" type="#_x0000_t202" style="position:absolute;left:43434;top:22860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NOx8IA&#10;AADbAAAADwAAAGRycy9kb3ducmV2LnhtbERPS2vCQBC+F/wPywje6saiRWI2Uiui1ou14nnITh41&#10;Oxuya4z/vlso9DYf33OSZW9q0VHrKssKJuMIBHFmdcWFgvPX5nkOwnlkjbVlUvAgB8t08JRgrO2d&#10;P6k7+UKEEHYxKii9b2IpXVaSQTe2DXHgctsa9AG2hdQt3kO4qeVLFL1KgxWHhhIbei8pu55uRsF6&#10;c77k09n2+G0/9qvDbivtLe+UGg37twUIT73/F/+5dzrMn8DvL+EAm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807HwgAAANsAAAAPAAAAAAAAAAAAAAAAAJgCAABkcnMvZG93&#10;bnJldi54bWxQSwUGAAAAAAQABAD1AAAAhwMAAAAA&#10;" fillcolor="#ccecff">
                  <v:textbox>
                    <w:txbxContent>
                      <w:p w14:paraId="33425E61" w14:textId="61DA50C5" w:rsidR="00973096" w:rsidRPr="008D52FB" w:rsidRDefault="00973096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21" o:spid="_x0000_s1038" type="#_x0000_t202" style="position:absolute;left:56007;top:22860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HQsMEA&#10;AADbAAAADwAAAGRycy9kb3ducmV2LnhtbERPS2sCMRC+F/wPYYTeNKu0IqtRqkV8XawVz8Nm9lE3&#10;k2UT1/XfG0HobT6+50znrSlFQ7UrLCsY9CMQxInVBWcKTr+r3hiE88gaS8uk4E4O5rPO2xRjbW/8&#10;Q83RZyKEsItRQe59FUvpkpwMur6tiAOX2tqgD7DOpK7xFsJNKYdRNJIGCw4NOVa0zCm5HK9Gwffq&#10;dE4/PteHP7vbLvabtbTXtFHqvdt+TUB4av2/+OXe6DB/CM9fw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h0LDBAAAA2wAAAA8AAAAAAAAAAAAAAAAAmAIAAGRycy9kb3du&#10;cmV2LnhtbFBLBQYAAAAABAAEAPUAAACGAwAAAAA=&#10;" fillcolor="#ccecff">
                  <v:textbox>
                    <w:txbxContent>
                      <w:p w14:paraId="09B7696A" w14:textId="53295754" w:rsidR="00973096" w:rsidRPr="008D52FB" w:rsidRDefault="00973096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22" o:spid="_x0000_s1039" type="#_x0000_t202" style="position:absolute;left:67437;top:22860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11K8IA&#10;AADbAAAADwAAAGRycy9kb3ducmV2LnhtbERPyW7CMBC9I/UfrKnErThlqVDAoNIKsfTCJs6jeLK0&#10;8TiKTQh/j5EqcZunt8503ppSNFS7wrKC914EgjixuuBMwem4fBuDcB5ZY2mZFNzIwXz20plirO2V&#10;99QcfCZCCLsYFeTeV7GULsnJoOvZijhwqa0N+gDrTOoaryHclLIfRR/SYMGhIceKvnJK/g4Xo+B7&#10;eTqnw9Fq92u3m8XPeiXtJW2U6r62nxMQnlr/FP+71zrMH8Djl3C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bXUrwgAAANsAAAAPAAAAAAAAAAAAAAAAAJgCAABkcnMvZG93&#10;bnJldi54bWxQSwUGAAAAAAQABAD1AAAAhwMAAAAA&#10;" fillcolor="#ccecff">
                  <v:textbox>
                    <w:txbxContent>
                      <w:p w14:paraId="0F12DAD3" w14:textId="2E20BF2D" w:rsidR="00973096" w:rsidRPr="008D52FB" w:rsidRDefault="00973096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3" o:spid="_x0000_s1040" type="#_x0000_t34" style="position:absolute;left:30004;top:-15145;width:4572;height:462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qQXsQAAADbAAAADwAAAGRycy9kb3ducmV2LnhtbESPT4vCMBDF78J+hzALe9N0ZZVSjSIL&#10;yq568c/F29iMTbGZlCZq/fZGELzN8N7vzZvxtLWVuFLjS8cKvnsJCOLc6ZILBfvdvJuC8AFZY+WY&#10;FNzJw3Ty0Rljpt2NN3TdhkLEEPYZKjAh1JmUPjdk0fdcTRy1k2sshrg2hdQN3mK4rWQ/SYbSYsnx&#10;gsGafg3l5+3Fxhr/m/5qgel9kQ4OZjZcHtfF4KjU12c7G4EI1Ia3+UX/6cj9wPOXOIC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pBexAAAANsAAAAPAAAAAAAAAAAA&#10;AAAAAKECAABkcnMvZG93bnJldi54bWxQSwUGAAAAAAQABAD5AAAAkgMAAAAA&#10;"/>
                <v:shape id="AutoShape 24" o:spid="_x0000_s1041" type="#_x0000_t34" style="position:absolute;left:36658;top:-8490;width:4572;height:329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Y1xcMAAADbAAAADwAAAGRycy9kb3ducmV2LnhtbESPT4vCMBDF7wt+hzCCtzVVqJSuUURQ&#10;/HfR3cvexma2KdtMShO1fnsjCN5meO/35s103tlaXKn1lWMFo2ECgrhwuuJSwc/36jMD4QOyxtox&#10;KbiTh/ms9zHFXLsbH+l6CqWIIexzVGBCaHIpfWHIoh+6hjhqf661GOLallK3eIvhtpbjJJlIixXH&#10;CwYbWhoq/k8XG2tsj+P9GrP7Okt/zWKyOx/K9KzUoN8tvkAE6sLb/KI3OnIpPH+JA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mNcXDAAAA2wAAAA8AAAAAAAAAAAAA&#10;AAAAoQIAAGRycy9kb3ducmV2LnhtbFBLBQYAAAAABAAEAPkAAACRAwAAAAA=&#10;"/>
                <v:shape id="AutoShape 25" o:spid="_x0000_s1042" type="#_x0000_t34" style="position:absolute;left:42862;top:-2286;width:4572;height:205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SrssQAAADbAAAADwAAAGRycy9kb3ducmV2LnhtbESPT4vCMBDF78J+hzAL3jRVsJSuUURY&#10;WV0v/rnsbWzGpthMShO1fvuNIHib4b3fmzfTeWdrcaPWV44VjIYJCOLC6YpLBcfD9yAD4QOyxtox&#10;KXiQh/nsozfFXLs77+i2D6WIIexzVGBCaHIpfWHIoh+6hjhqZ9daDHFtS6lbvMdwW8txkqTSYsXx&#10;gsGGloaKy/5qY431bvy7wuyxyiZ/ZpFuTttyclKq/9ktvkAE6sLb/KJ/dORSeP4SB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KuyxAAAANsAAAAPAAAAAAAAAAAA&#10;AAAAAKECAABkcnMvZG93bnJldi54bWxQSwUGAAAAAAQABAD5AAAAkgMAAAAA&#10;"/>
                <v:shape id="AutoShape 26" o:spid="_x0000_s1043" type="#_x0000_t34" style="position:absolute;left:49466;top:4318;width:4572;height:73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gOKcUAAADbAAAADwAAAGRycy9kb3ducmV2LnhtbESPT2vCQBDF74V+h2UKvdVNhdgQXUUK&#10;laq9aHvxNmbHbDA7G7Lb/Pn2bqHgbYb3fm/eLFaDrUVHra8cK3idJCCIC6crLhX8fH+8ZCB8QNZY&#10;OyYFI3lYLR8fFphr1/OBumMoRQxhn6MCE0KTS+kLQxb9xDXEUbu41mKIa1tK3WIfw20tp0kykxYr&#10;jhcMNvRuqLgef22ssT1M9xvMxk2Wnsx6tjt/lelZqeenYT0HEWgId/M//akj9wZ/v8QB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gOKcUAAADbAAAADwAAAAAAAAAA&#10;AAAAAAChAgAAZHJzL2Rvd25yZXYueG1sUEsFBgAAAAAEAAQA+QAAAJMDAAAAAA==&#10;"/>
                <v:shape id="AutoShape 27" o:spid="_x0000_s1044" type="#_x0000_t34" style="position:absolute;left:55435;top:5715;width:4572;height:45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F7xsUAAADbAAAADwAAAGRycy9kb3ducmV2LnhtbESPzWrDQAyE74W+w6JCLyVeJ6QlOFmb&#10;EFJojvmB5ii8im3q1breTez06atDoTeJGc18WhWja9WN+tB4NjBNUlDEpbcNVwZOx/fJAlSIyBZb&#10;z2TgTgGK/PFhhZn1A+/pdoiVkhAOGRqoY+wyrUNZk8OQ+I5YtIvvHUZZ+0rbHgcJd62epembdtiw&#10;NNTY0aam8utwdQZeXtff6Xl+2fF2f/+Zfg7XOAtkzPPTuF6CijTGf/Pf9YcVfIGVX2Q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F7xsUAAADbAAAADwAAAAAAAAAA&#10;AAAAAAChAgAAZHJzL2Rvd25yZXYueG1sUEsFBgAAAAAEAAQA+QAAAJMDAAAAAA==&#10;"/>
                <v:shape id="AutoShape 28" o:spid="_x0000_s1045" type="#_x0000_t34" style="position:absolute;left:60998;top:152;width:4572;height:1569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3eXcEAAADbAAAADwAAAGRycy9kb3ducmV2LnhtbERPS4vCMBC+L/gfwix4WWyqrKLVKCIK&#10;u0cfoMehGduyzaQ20VZ/vVkQvM3H95zZojWluFHtCssK+lEMgji1uuBMwWG/6Y1BOI+ssbRMCu7k&#10;YDHvfMww0bbhLd12PhMhhF2CCnLvq0RKl+Zk0EW2Ig7c2dYGfYB1JnWNTQg3pRzE8UgaLDg05FjR&#10;Kqf0b3c1Cr6Gy0t8+j7/8np7f/SPzdUPHCnV/WyXUxCeWv8Wv9w/OsyfwP8v4Q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3d5dwQAAANsAAAAPAAAAAAAAAAAAAAAA&#10;AKECAABkcnMvZG93bnJldi54bWxQSwUGAAAAAAQABAD5AAAAjwMAAAAA&#10;"/>
                <v:shape id="AutoShape 29" o:spid="_x0000_s1046" type="#_x0000_t34" style="position:absolute;left:67469;top:-6319;width:4572;height:286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u9fcIAAADbAAAADwAAAGRycy9kb3ducmV2LnhtbERPy2rCQBTdF/oPwy24KToxaCkxkxBE&#10;oS61hXZ5yVyT0MydNDPm0a/vLAouD+ed5pNpxUC9aywrWK8iEMSl1Q1XCj7ej8tXEM4ja2wtk4KZ&#10;HOTZ40OKibYjn2m4+EqEEHYJKqi97xIpXVmTQbeyHXHgrrY36APsK6l7HEO4aWUcRS/SYMOhocaO&#10;9jWV35ebUfC8LX6ir831xIfz/Lv+HG8+dqTU4mkqdiA8Tf4u/ne/aQVxWB++hB8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4u9fcIAAADbAAAADwAAAAAAAAAAAAAA&#10;AAChAgAAZHJzL2Rvd25yZXYueG1sUEsFBgAAAAAEAAQA+QAAAJADAAAAAA==&#10;"/>
                <v:shape id="AutoShape 30" o:spid="_x0000_s1047" type="#_x0000_t34" style="position:absolute;left:74581;top:-13431;width:4572;height:428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cY5sQAAADbAAAADwAAAGRycy9kb3ducmV2LnhtbESPT2vCQBTE70K/w/IKXsRsEmqR1FWk&#10;tKDHaKE9PrIvf2j2bZpdTeKn7xYKHoeZ+Q2z2Y2mFVfqXWNZQRLFIIgLqxuuFHyc35drEM4ja2wt&#10;k4KJHOy2D7MNZtoOnNP15CsRIOwyVFB732VSuqImgy6yHXHwStsb9EH2ldQ9DgFuWpnG8bM02HBY&#10;qLGj15qK79PFKFis9j/x11N55Ld8uiWfw8WnjpSaP477FxCeRn8P/7cPWkGawN+X8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xxjmxAAAANsAAAAPAAAAAAAAAAAA&#10;AAAAAKECAABkcnMvZG93bnJldi54bWxQSwUGAAAAAAQABAD5AAAAkgMAAAAA&#10;"/>
                <v:shape id="AutoShape 31" o:spid="_x0000_s1048" type="#_x0000_t34" style="position:absolute;left:50578;top:13430;width:6858;height:120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NnDMQAAADbAAAADwAAAGRycy9kb3ducmV2LnhtbESPT4vCMBDF74LfIYywN00tKKUaRQTF&#10;Xb345+JtbGabss2kNFmt394IC3t8vHm/N2++7Gwt7tT6yrGC8SgBQVw4XXGp4HLeDDMQPiBrrB2T&#10;gid5WC76vTnm2j34SPdTKEWEsM9RgQmhyaX0hSGLfuQa4uh9u9ZiiLItpW7xEeG2lmmSTKXFimOD&#10;wYbWhoqf06+Nb3we0/0Ws+c2m1zNavp1O5STm1Ifg241AxGoC//Hf+mdVpCm8N4SAS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Y2cMxAAAANsAAAAPAAAAAAAAAAAA&#10;AAAAAKECAABkcnMvZG93bnJldi54bWxQSwUGAAAAAAQABAD5AAAAkg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2" o:spid="_x0000_s1049" type="#_x0000_t32" style="position:absolute;left:56585;top:19423;width:6858;height:7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uX8MAAADbAAAADwAAAGRycy9kb3ducmV2LnhtbESP3YrCMBSE7wXfIZwF7zRd/5BqWmRB&#10;EPdC1D7AoTm23W1OSpNt69tvBMHLYWa+YXbpYGrRUesqywo+ZxEI4tzqigsF2e0w3YBwHlljbZkU&#10;PMhBmoxHO4y17flC3dUXIkDYxaig9L6JpXR5SQbdzDbEwbvb1qAPsi2kbrEPcFPLeRStpcGKw0KJ&#10;DX2VlP9e/4yC783SFz+Xu11k3Xklm+h0yPq1UpOPYb8F4Wnw7/CrfdQK5gt4fgk/QC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bl/DAAAA2wAAAA8AAAAAAAAAAAAA&#10;AAAAoQIAAGRycy9kb3ducmV2LnhtbFBLBQYAAAAABAAEAPkAAACRAwAAAAA=&#10;"/>
                <v:shape id="AutoShape 33" o:spid="_x0000_s1050" type="#_x0000_t34" style="position:absolute;left:62293;top:13716;width:6858;height:114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C7fsMAAADbAAAADwAAAGRycy9kb3ducmV2LnhtbESPT4vCMBTE74LfITzBy7JNLa4sXaOI&#10;KLhH/4B7fDTPtti81Cba6qffCILHYWZ+w0znnanEjRpXWlYwimIQxJnVJecKDvv15zcI55E1VpZJ&#10;wZ0czGf93hRTbVve0m3ncxEg7FJUUHhfp1K6rCCDLrI1cfBOtjHog2xyqRtsA9xUMonjiTRYclgo&#10;sKZlQdl5dzUKPr4Wl/hvfPrl1fb+GB3bq08cKTUcdIsfEJ46/w6/2hutIBnD80v4AX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wu37DAAAA2wAAAA8AAAAAAAAAAAAA&#10;AAAAoQIAAGRycy9kb3ducmV2LnhtbFBLBQYAAAAABAAEAPkAAACRAwAAAAA=&#10;"/>
                <v:shape id="Text Box 34" o:spid="_x0000_s1051" type="#_x0000_t202" style="position:absolute;left:84582;top:22860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CecUA&#10;AADbAAAADwAAAGRycy9kb3ducmV2LnhtbESPT2vCQBTE70K/w/IKvdVNpUpJs5FWEa1ebCqeH9mX&#10;Pzb7NmTXmH57Vyh4HGbmN0wyH0wjeupcbVnByzgCQZxbXXOp4PCzen4D4TyyxsYyKfgjB/P0YZRg&#10;rO2Fv6nPfCkChF2MCirv21hKl1dk0I1tSxy8wnYGfZBdKXWHlwA3jZxE0UwarDksVNjSoqL8Nzsb&#10;BcvV4Vi8Ttf7k91+fe42a2nPRa/U0+Pw8Q7C0+Dv4f/2RiuYTOH2Jf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IJ5xQAAANsAAAAPAAAAAAAAAAAAAAAAAJgCAABkcnMv&#10;ZG93bnJldi54bWxQSwUGAAAAAAQABAD1AAAAigMAAAAA&#10;" fillcolor="#ccecff">
                  <v:textbox>
                    <w:txbxContent>
                      <w:p w14:paraId="46C85533" w14:textId="23596E49" w:rsidR="007471C3" w:rsidRPr="008D52FB" w:rsidRDefault="007471C3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5" o:spid="_x0000_s1052" type="#_x0000_t202" style="position:absolute;left:99441;top:22860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cDsQA&#10;AADbAAAADwAAAGRycy9kb3ducmV2LnhtbESPS2sCQRCE74L/YWghtzirJCKro/hANPHiC8/NTu9D&#10;d3qWnXHd/PtMIOCxqKqvqOm8NaVoqHaFZQWDfgSCOLG64EzB5bx5H4NwHlljaZkU/JCD+azbmWKs&#10;7ZOP1Jx8JgKEXYwKcu+rWEqX5GTQ9W1FHLzU1gZ9kHUmdY3PADelHEbRSBosOCzkWNEqp+R+ehgF&#10;683lmn58bg83+/213O+20j7SRqm3XruYgPDU+lf4v73TCoYj+PsSf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2HA7EAAAA2wAAAA8AAAAAAAAAAAAAAAAAmAIAAGRycy9k&#10;b3ducmV2LnhtbFBLBQYAAAAABAAEAPUAAACJAwAAAAA=&#10;" fillcolor="#ccecff">
                  <v:textbox>
                    <w:txbxContent>
                      <w:p w14:paraId="70C6A9BF" w14:textId="23F3906B" w:rsidR="007471C3" w:rsidRPr="008D52FB" w:rsidRDefault="007471C3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AutoShape 36" o:spid="_x0000_s1053" type="#_x0000_t34" style="position:absolute;left:90869;top:15430;width:6858;height:80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TElMUAAADbAAAADwAAAGRycy9kb3ducmV2LnhtbESPT2vCQBDF7wW/wzKCt7oxoA2pq4hQ&#10;UduLfy69jdkxG8zOhuxW47fvCoLHx5v3e/Om887W4kqtrxwrGA0TEMSF0xWXCo6Hr/cMhA/IGmvH&#10;pOBOHuaz3tsUc+1uvKPrPpQiQtjnqMCE0ORS+sKQRT90DXH0zq61GKJsS6lbvEW4rWWaJBNpseLY&#10;YLChpaHisv+z8Y3NLv1eYXZfZeNfs5hsTz/l+KTUoN8tPkEE6sLr+JleawXpBzy2RADI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TElMUAAADbAAAADwAAAAAAAAAA&#10;AAAAAAChAgAAZHJzL2Rvd25yZXYueG1sUEsFBgAAAAAEAAQA+QAAAJMDAAAAAA==&#10;"/>
                <v:shape id="AutoShape 37" o:spid="_x0000_s1054" type="#_x0000_t34" style="position:absolute;left:98298;top:16002;width:6858;height:68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2xe8IAAADbAAAADwAAAGRycy9kb3ducmV2LnhtbERPy2rCQBTdF/oPwy24KToxaCkxkxBE&#10;oS61hXZ5yVyT0MydNDPm0a/vLAouD+ed5pNpxUC9aywrWK8iEMSl1Q1XCj7ej8tXEM4ja2wtk4KZ&#10;HOTZ40OKibYjn2m4+EqEEHYJKqi97xIpXVmTQbeyHXHgrrY36APsK6l7HEO4aWUcRS/SYMOhocaO&#10;9jWV35ebUfC8LX6ir831xIfz/Lv+HG8+dqTU4mkqdiA8Tf4u/ne/aQVxGBu+hB8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2xe8IAAADbAAAADwAAAAAAAAAAAAAA&#10;AAChAgAAZHJzL2Rvd25yZXYueG1sUEsFBgAAAAAEAAQA+QAAAJADAAAAAA==&#10;"/>
                <v:shape id="Text Box 38" o:spid="_x0000_s1055" type="#_x0000_t202" style="position:absolute;left:1143;top:22860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IfMUA&#10;AADbAAAADwAAAGRycy9kb3ducmV2LnhtbESPW2vCQBSE3wv9D8sp9E03hlZqdJVWCWr7Ui/4fMie&#10;XNrs2ZBdY/rvXUHo4zAz3zCzRW9q0VHrKssKRsMIBHFmdcWFguMhHbyBcB5ZY22ZFPyRg8X88WGG&#10;ibYX3lG394UIEHYJKii9bxIpXVaSQTe0DXHwctsa9EG2hdQtXgLc1DKOorE0WHFYKLGhZUnZ7/5s&#10;FKzS4yl/eV1//9jP7cfXZi3tOe+Uen7q36cgPPX+P3xvb7SCeAK3L+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Yh8xQAAANsAAAAPAAAAAAAAAAAAAAAAAJgCAABkcnMv&#10;ZG93bnJldi54bWxQSwUGAAAAAAQABAD1AAAAigMAAAAA&#10;" fillcolor="#ccecff">
                  <v:textbox>
                    <w:txbxContent>
                      <w:p w14:paraId="772923AE" w14:textId="1A78DCFE" w:rsidR="00B954FC" w:rsidRPr="008D52FB" w:rsidRDefault="00B954FC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9" o:spid="_x0000_s1056" type="#_x0000_t202" style="position:absolute;left:14859;top:22860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q3PMEA&#10;AADbAAAADwAAAGRycy9kb3ducmV2LnhtbERPyW7CMBC9I/EP1iBxKw5LURUwiEUI2l4oRT2P4skC&#10;8TiKTQh/jw+VOD69fb5sTSkaql1hWcFwEIEgTqwuOFNw/t29fYBwHlljaZkUPMjBctHtzDHW9s4/&#10;1Jx8JkIIuxgV5N5XsZQuycmgG9iKOHCprQ36AOtM6hrvIdyUchRFU2mw4NCQY0WbnJLr6WYUbHfn&#10;v3Tyvj9e7Nfn+vuwl/aWNkr1e+1qBsJT61/if/dBKxiH9eFL+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KtzzBAAAA2wAAAA8AAAAAAAAAAAAAAAAAmAIAAGRycy9kb3du&#10;cmV2LnhtbFBLBQYAAAAABAAEAPUAAACGAwAAAAA=&#10;" fillcolor="#ccecff">
                  <v:textbox>
                    <w:txbxContent>
                      <w:p w14:paraId="7297F909" w14:textId="76865A72" w:rsidR="00B954FC" w:rsidRPr="008D52FB" w:rsidRDefault="00B954FC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40" o:spid="_x0000_s1057" type="#_x0000_t202" style="position:absolute;left:28575;top:22860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Sp8UA&#10;AADbAAAADwAAAGRycy9kb3ducmV2LnhtbESPW2vCQBSE3wv+h+UUfNNNtC0ldRUvBG370qr4fMie&#10;XDR7NmTXmP77bkHo4zAz3zCzRW9q0VHrKssK4nEEgjizuuJCwfGQjl5BOI+ssbZMCn7IwWI+eJhh&#10;ou2Nv6nb+0IECLsEFZTeN4mULivJoBvbhjh4uW0N+iDbQuoWbwFuajmJohdpsOKwUGJD65Kyy/5q&#10;FGzS4yl/et5+ne3H++pzt5X2mndKDR/75RsIT73/D9/bO61gGsPfl/A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hKnxQAAANsAAAAPAAAAAAAAAAAAAAAAAJgCAABkcnMv&#10;ZG93bnJldi54bWxQSwUGAAAAAAQABAD1AAAAigMAAAAA&#10;" fillcolor="#ccecff">
                  <v:textbox>
                    <w:txbxContent>
                      <w:p w14:paraId="10B07608" w14:textId="590F390F" w:rsidR="00B954FC" w:rsidRPr="008D52FB" w:rsidRDefault="00B954FC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AutoShape 41" o:spid="_x0000_s1058" type="#_x0000_t34" style="position:absolute;left:4858;top:18573;width:6858;height:171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rx0cUAAADbAAAADwAAAGRycy9kb3ducmV2LnhtbESPT2vCQBDF7wW/wzKF3uqmKUpI3YgI&#10;lf7xEvXS25gds8HsbMhuY/z23YLg8fHm/d68xXK0rRio941jBS/TBARx5XTDtYLD/v05A+EDssbW&#10;MSm4kodlMXlYYK7dhUsadqEWEcI+RwUmhC6X0leGLPqp64ijd3K9xRBlX0vd4yXCbSvTJJlLiw3H&#10;BoMdrQ1V592vjW98lun3BrPrJpv9mNX867itZ0elnh7H1RuIQGO4H9/SH1rBawr/WyIA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rx0cUAAADbAAAADwAAAAAAAAAA&#10;AAAAAAChAgAAZHJzL2Rvd25yZXYueG1sUEsFBgAAAAAEAAQA+QAAAJMDAAAAAA==&#10;"/>
                <v:shape id="AutoShape 42" o:spid="_x0000_s1059" type="#_x0000_t34" style="position:absolute;left:11716;top:13430;width:6858;height:120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C118QAAADbAAAADwAAAGRycy9kb3ducmV2LnhtbESPT2vCQBTE70K/w/IKXkQ3xlYkdRUp&#10;CvaoFfT4yD6T0OzbNLv510/fLRQ8DjPzG2a97U0pWqpdYVnBfBaBIE6tLjhTcPk8TFcgnEfWWFom&#10;BQM52G6eRmtMtO34RO3ZZyJA2CWoIPe+SqR0aU4G3cxWxMG729qgD7LOpK6xC3BTyjiKltJgwWEh&#10;x4rec0q/zo1RMHndfUe3l/sH70/Dz/zaNT52pNT4ud+9gfDU+0f4v33UChYL+Ps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gLXXxAAAANsAAAAPAAAAAAAAAAAA&#10;AAAAAKECAABkcnMvZG93bnJldi54bWxQSwUGAAAAAAQABAD5AAAAkgMAAAAA&#10;"/>
                <v:shape id="AutoShape 43" o:spid="_x0000_s1060" type="#_x0000_t34" style="position:absolute;left:18288;top:6858;width:6858;height:251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kto8QAAADbAAAADwAAAGRycy9kb3ducmV2LnhtbESPW2vCQBSE3wv9D8sp9KXUjakWia4i&#10;0kJ99AL6eMgek2D2bMxubv31bqHg4zAz3zCLVW9K0VLtCssKxqMIBHFqdcGZguPh+30GwnlkjaVl&#10;UjCQg9Xy+WmBibYd76jd+0wECLsEFeTeV4mULs3JoBvZijh4F1sb9EHWmdQ1dgFuShlH0ac0WHBY&#10;yLGiTU7pdd8YBW/T9S06Ty5b/toNv+NT1/jYkVKvL/16DsJT7x/h//aPVvAxgb8v4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aS2jxAAAANsAAAAPAAAAAAAAAAAA&#10;AAAAAKECAABkcnMvZG93bnJldi54bWxQSwUGAAAAAAQABAD5AAAAkgMAAAAA&#10;"/>
                <v:shape id="Text Box 47" o:spid="_x0000_s1061" type="#_x0000_t202" style="position:absolute;left:1143;top:30099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0UpMUA&#10;AADbAAAADwAAAGRycy9kb3ducmV2LnhtbESPSWsCQRSE70L+Q/MC3mKPW5DRVlwQTXKJC54f02+W&#10;ZPr1MN2O47+3AwGPRVV9Rc0WrSlFQ7UrLCvo9yIQxInVBWcKzqft2wSE88gaS8uk4E4OFvOXzgxj&#10;bW98oOboMxEg7GJUkHtfxVK6JCeDrmcr4uCltjbog6wzqWu8Bbgp5SCK3qXBgsNCjhWtc0p+j1ej&#10;YLM9X9LRePf9Yz8/Vl/7nbTXtFGq+9oupyA8tf4Z/m/vtYLhGP6+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fRSkxQAAANsAAAAPAAAAAAAAAAAAAAAAAJgCAABkcnMv&#10;ZG93bnJldi54bWxQSwUGAAAAAAQABAD1AAAAigMAAAAA&#10;" fillcolor="#ccecff">
                  <v:textbox>
                    <w:txbxContent>
                      <w:p w14:paraId="0F63F734" w14:textId="1EAF315A" w:rsidR="00F52AD0" w:rsidRPr="008D52FB" w:rsidRDefault="00F52AD0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48" o:spid="_x0000_s1062" type="#_x0000_t202" style="position:absolute;left:14859;top:30099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+K08QA&#10;AADbAAAADwAAAGRycy9kb3ducmV2LnhtbESPS2sCQRCE7wH/w9BCbnFWTURWR0kUUePFF56bnd6H&#10;7vQsO+O6+fcZIZBjUVVfUdN5a0rRUO0Kywr6vQgEcWJ1wZmC82n1NgbhPLLG0jIp+CEH81nnZYqx&#10;tg8+UHP0mQgQdjEqyL2vYildkpNB17MVcfBSWxv0QdaZ1DU+AtyUchBFI2mw4LCQY0WLnJLb8W4U&#10;LFfnS/r+sd5f7ff2a7dZS3tPG6Veu+3nBISn1v+H/9obrWA4gueX8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vitPEAAAA2wAAAA8AAAAAAAAAAAAAAAAAmAIAAGRycy9k&#10;b3ducmV2LnhtbFBLBQYAAAAABAAEAPUAAACJAwAAAAA=&#10;" fillcolor="#ccecff">
                  <v:textbox>
                    <w:txbxContent>
                      <w:p w14:paraId="511FDF66" w14:textId="70185493" w:rsidR="00F52AD0" w:rsidRPr="008D52FB" w:rsidRDefault="00F52AD0" w:rsidP="00F52AD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6178F">
        <w:rPr>
          <w:sz w:val="28"/>
          <w:szCs w:val="28"/>
        </w:rPr>
        <w:t>Work Breakdown Structure</w:t>
      </w:r>
      <w:r w:rsidR="00091F74" w:rsidRPr="00091F74">
        <w:rPr>
          <w:sz w:val="28"/>
          <w:szCs w:val="28"/>
        </w:rPr>
        <w:t xml:space="preserve"> Organization Chart</w:t>
      </w:r>
    </w:p>
    <w:p w14:paraId="3615A458" w14:textId="271E58E7" w:rsidR="00343FE4" w:rsidRPr="00343FE4" w:rsidRDefault="00343FE4" w:rsidP="00343FE4">
      <w:pPr>
        <w:rPr>
          <w:sz w:val="22"/>
          <w:szCs w:val="28"/>
        </w:rPr>
      </w:pPr>
      <w:r>
        <w:rPr>
          <w:sz w:val="22"/>
          <w:szCs w:val="28"/>
        </w:rPr>
        <w:t xml:space="preserve">You may </w:t>
      </w:r>
      <w:bookmarkStart w:id="17" w:name="_GoBack"/>
      <w:bookmarkEnd w:id="17"/>
      <w:r>
        <w:rPr>
          <w:sz w:val="22"/>
          <w:szCs w:val="28"/>
        </w:rPr>
        <w:t xml:space="preserve">use the branching chart shown below, use a diagram of your own choosing, or replace this chart with a list that shows hierarchical relationships (such as an outline format). </w:t>
      </w:r>
    </w:p>
    <w:p w14:paraId="424D98CB" w14:textId="77777777" w:rsidR="007B29B7" w:rsidRDefault="00BE3A8D" w:rsidP="00973096">
      <w:pPr>
        <w:jc w:val="center"/>
      </w:pPr>
      <w:r>
        <w:br w:type="page"/>
      </w:r>
    </w:p>
    <w:p w14:paraId="35EB6FA6" w14:textId="77777777" w:rsidR="00091F74" w:rsidRDefault="00091F74" w:rsidP="00973096">
      <w:pPr>
        <w:jc w:val="center"/>
      </w:pPr>
    </w:p>
    <w:p w14:paraId="24270D38" w14:textId="77777777" w:rsidR="00091F74" w:rsidRDefault="00091F74" w:rsidP="00973096">
      <w:pPr>
        <w:jc w:val="center"/>
      </w:pPr>
      <w:r w:rsidRPr="00091F74">
        <w:rPr>
          <w:sz w:val="28"/>
          <w:szCs w:val="28"/>
        </w:rPr>
        <w:t xml:space="preserve">Work Breakdown Structure </w:t>
      </w:r>
      <w:r>
        <w:rPr>
          <w:sz w:val="28"/>
          <w:szCs w:val="28"/>
        </w:rPr>
        <w:t>Worksheet</w:t>
      </w:r>
    </w:p>
    <w:p w14:paraId="0932F5FD" w14:textId="77777777" w:rsidR="00091F74" w:rsidRDefault="00091F74" w:rsidP="00973096">
      <w:pPr>
        <w:jc w:val="center"/>
      </w:pPr>
    </w:p>
    <w:p w14:paraId="031399D2" w14:textId="77777777" w:rsidR="00091F74" w:rsidRDefault="00091F74" w:rsidP="00973096">
      <w:pPr>
        <w:jc w:val="center"/>
      </w:pPr>
    </w:p>
    <w:p w14:paraId="2200B587" w14:textId="77777777" w:rsidR="00091F74" w:rsidRDefault="00091F74" w:rsidP="00377483"/>
    <w:tbl>
      <w:tblPr>
        <w:tblStyle w:val="TableGrid"/>
        <w:tblW w:w="0" w:type="auto"/>
        <w:tblInd w:w="-605" w:type="dxa"/>
        <w:tblLayout w:type="fixed"/>
        <w:tblLook w:val="01E0" w:firstRow="1" w:lastRow="1" w:firstColumn="1" w:lastColumn="1" w:noHBand="0" w:noVBand="0"/>
      </w:tblPr>
      <w:tblGrid>
        <w:gridCol w:w="900"/>
        <w:gridCol w:w="2790"/>
        <w:gridCol w:w="1523"/>
        <w:gridCol w:w="1440"/>
        <w:gridCol w:w="1260"/>
        <w:gridCol w:w="1260"/>
        <w:gridCol w:w="1440"/>
        <w:gridCol w:w="1260"/>
        <w:gridCol w:w="1260"/>
        <w:gridCol w:w="1440"/>
        <w:gridCol w:w="1517"/>
        <w:gridCol w:w="1980"/>
      </w:tblGrid>
      <w:tr w:rsidR="00377483" w:rsidRPr="00661516" w14:paraId="472F8C39" w14:textId="77777777" w:rsidTr="00E477B2">
        <w:trPr>
          <w:tblHeader/>
        </w:trPr>
        <w:tc>
          <w:tcPr>
            <w:tcW w:w="90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040C448" w14:textId="77777777" w:rsidR="00031C94" w:rsidRPr="00661516" w:rsidRDefault="001F6F95" w:rsidP="00377483">
            <w:pPr>
              <w:rPr>
                <w:b/>
              </w:rPr>
            </w:pPr>
            <w:r w:rsidRPr="00661516">
              <w:rPr>
                <w:b/>
              </w:rPr>
              <w:t xml:space="preserve">Work </w:t>
            </w:r>
            <w:r w:rsidR="00031C94" w:rsidRPr="00661516">
              <w:rPr>
                <w:b/>
              </w:rPr>
              <w:t>ID</w:t>
            </w:r>
          </w:p>
        </w:tc>
        <w:tc>
          <w:tcPr>
            <w:tcW w:w="279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FB6A62C" w14:textId="77777777"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Work Name</w:t>
            </w:r>
          </w:p>
        </w:tc>
        <w:tc>
          <w:tcPr>
            <w:tcW w:w="1523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D119950" w14:textId="77777777" w:rsidR="00031C94" w:rsidRPr="00661516" w:rsidRDefault="00CF3130" w:rsidP="00377483">
            <w:pPr>
              <w:rPr>
                <w:b/>
              </w:rPr>
            </w:pPr>
            <w:r w:rsidRPr="00661516">
              <w:rPr>
                <w:b/>
              </w:rPr>
              <w:t>Description</w:t>
            </w:r>
          </w:p>
        </w:tc>
        <w:tc>
          <w:tcPr>
            <w:tcW w:w="144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673355CC" w14:textId="77777777" w:rsidR="00031C94" w:rsidRPr="00661516" w:rsidRDefault="00CF3130" w:rsidP="00377483">
            <w:pPr>
              <w:rPr>
                <w:b/>
              </w:rPr>
            </w:pPr>
            <w:r w:rsidRPr="00661516">
              <w:rPr>
                <w:b/>
              </w:rPr>
              <w:t>Include (Completion Criteria</w:t>
            </w:r>
            <w:r w:rsidR="002F66BF" w:rsidRPr="00661516">
              <w:rPr>
                <w:b/>
              </w:rPr>
              <w:t>)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76F54BE" w14:textId="77777777"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Customer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4512CA80" w14:textId="77777777"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Asset Type</w:t>
            </w:r>
          </w:p>
        </w:tc>
        <w:tc>
          <w:tcPr>
            <w:tcW w:w="144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CEF634B" w14:textId="77777777"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Complexity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6C12970" w14:textId="77777777" w:rsidR="00031C94" w:rsidRPr="00661516" w:rsidRDefault="002F66BF" w:rsidP="00377483">
            <w:pPr>
              <w:rPr>
                <w:b/>
              </w:rPr>
            </w:pPr>
            <w:r w:rsidRPr="00661516">
              <w:rPr>
                <w:b/>
              </w:rPr>
              <w:t>Estimated</w:t>
            </w:r>
            <w:r w:rsidR="00A028F7" w:rsidRPr="00661516">
              <w:rPr>
                <w:b/>
              </w:rPr>
              <w:t xml:space="preserve"> </w:t>
            </w:r>
            <w:r w:rsidR="00031C94" w:rsidRPr="00661516">
              <w:rPr>
                <w:b/>
              </w:rPr>
              <w:t>Effort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B5F6476" w14:textId="77777777" w:rsidR="00031C94" w:rsidRPr="00661516" w:rsidRDefault="00715E54" w:rsidP="00377483">
            <w:pPr>
              <w:rPr>
                <w:b/>
              </w:rPr>
            </w:pPr>
            <w:r w:rsidRPr="00661516">
              <w:rPr>
                <w:b/>
              </w:rPr>
              <w:t xml:space="preserve">Skill </w:t>
            </w:r>
            <w:r w:rsidR="002F66BF" w:rsidRPr="00661516">
              <w:rPr>
                <w:b/>
              </w:rPr>
              <w:t>Required</w:t>
            </w:r>
          </w:p>
        </w:tc>
        <w:tc>
          <w:tcPr>
            <w:tcW w:w="144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59DD43D" w14:textId="77777777"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Dependency</w:t>
            </w:r>
          </w:p>
        </w:tc>
        <w:tc>
          <w:tcPr>
            <w:tcW w:w="1517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2E40C0B" w14:textId="77777777" w:rsidR="00031C94" w:rsidRPr="00661516" w:rsidRDefault="002F66BF" w:rsidP="00377483">
            <w:pPr>
              <w:rPr>
                <w:b/>
              </w:rPr>
            </w:pPr>
            <w:r w:rsidRPr="00661516">
              <w:rPr>
                <w:b/>
              </w:rPr>
              <w:t>Hand Off T</w:t>
            </w:r>
            <w:r w:rsidR="00031C94" w:rsidRPr="00661516">
              <w:rPr>
                <w:b/>
              </w:rPr>
              <w:t>o</w:t>
            </w:r>
          </w:p>
        </w:tc>
        <w:tc>
          <w:tcPr>
            <w:tcW w:w="198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1AEBA58" w14:textId="77777777" w:rsidR="00031C94" w:rsidRPr="00661516" w:rsidRDefault="002F66BF" w:rsidP="00377483">
            <w:pPr>
              <w:rPr>
                <w:b/>
              </w:rPr>
            </w:pPr>
            <w:r w:rsidRPr="00661516">
              <w:rPr>
                <w:b/>
              </w:rPr>
              <w:t>Storage/</w:t>
            </w:r>
            <w:r w:rsidR="00031C94" w:rsidRPr="00661516">
              <w:rPr>
                <w:b/>
              </w:rPr>
              <w:t>Location</w:t>
            </w:r>
          </w:p>
        </w:tc>
      </w:tr>
      <w:tr w:rsidR="00E477B2" w:rsidRPr="00661516" w14:paraId="67DB6CAF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2340C6" w14:textId="77777777" w:rsidR="00E477B2" w:rsidRPr="00661516" w:rsidRDefault="00E477B2" w:rsidP="00377483">
            <w:r w:rsidRPr="00661516">
              <w:t>1.0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78AC25" w14:textId="77777777" w:rsidR="00E477B2" w:rsidRDefault="00E477B2" w:rsidP="00E477B2">
            <w:r>
              <w:t>Project Initiating Phase</w:t>
            </w:r>
          </w:p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70D477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93CEF1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76DB1A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C04F56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B05661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EEB3A9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6F2DF1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423E55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5E1D2B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91CFBE" w14:textId="77777777" w:rsidR="00E477B2" w:rsidRPr="00661516" w:rsidRDefault="00E477B2" w:rsidP="00377483"/>
        </w:tc>
      </w:tr>
      <w:tr w:rsidR="00E477B2" w:rsidRPr="00661516" w14:paraId="2D4D2951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E56C69" w14:textId="77777777" w:rsidR="00E477B2" w:rsidRPr="00661516" w:rsidRDefault="00E477B2" w:rsidP="00377483">
            <w:r w:rsidRPr="00661516">
              <w:t>1.1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7CD521" w14:textId="77777777" w:rsidR="00E477B2" w:rsidRPr="00661516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093CCA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6DD723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E35E0A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9B7714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34251C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80A420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252A55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D5B606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B4F865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AA09F8" w14:textId="77777777" w:rsidR="00E477B2" w:rsidRPr="00661516" w:rsidRDefault="00E477B2" w:rsidP="00377483"/>
        </w:tc>
      </w:tr>
      <w:tr w:rsidR="00E477B2" w:rsidRPr="00661516" w14:paraId="136C6F34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36C113" w14:textId="77777777" w:rsidR="00E477B2" w:rsidRPr="00661516" w:rsidRDefault="00E477B2" w:rsidP="00377483">
            <w:r w:rsidRPr="00661516">
              <w:t>1.1.1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99B5AB" w14:textId="77777777" w:rsidR="00E477B2" w:rsidRPr="00661516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DB2AB3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01FD1A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57B3D2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9A7646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B8465A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6FCC40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FBA01F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3A9C2E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865F29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FD888D" w14:textId="77777777" w:rsidR="00E477B2" w:rsidRPr="00661516" w:rsidRDefault="00E477B2" w:rsidP="00377483"/>
        </w:tc>
      </w:tr>
      <w:tr w:rsidR="00E477B2" w:rsidRPr="00661516" w14:paraId="10930C02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F2D989" w14:textId="77777777" w:rsidR="00E477B2" w:rsidRPr="00661516" w:rsidRDefault="00E477B2" w:rsidP="00377483">
            <w:r w:rsidRPr="00661516">
              <w:t>1.1.2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026BA" w14:textId="77777777" w:rsidR="00E477B2" w:rsidRPr="00661516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2A6BC2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74E88A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09C1AA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574DD5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51AB42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23FCBC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A39894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214F44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EAB3F5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065FB8" w14:textId="77777777" w:rsidR="00E477B2" w:rsidRPr="00661516" w:rsidRDefault="00E477B2" w:rsidP="00377483"/>
        </w:tc>
      </w:tr>
      <w:tr w:rsidR="00E477B2" w:rsidRPr="00661516" w14:paraId="3DBDCC81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406D6F" w14:textId="77777777" w:rsidR="00E477B2" w:rsidRPr="00661516" w:rsidRDefault="00E477B2" w:rsidP="00377483">
            <w:r w:rsidRPr="00661516">
              <w:t>1.1.3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B32AD1" w14:textId="77777777" w:rsidR="00E477B2" w:rsidRPr="00661516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7E788F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E3B740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FA0005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DFB4A2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216525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32226B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5F44E2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E235B2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32ABDB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F7C141" w14:textId="77777777" w:rsidR="00E477B2" w:rsidRPr="00661516" w:rsidRDefault="00E477B2" w:rsidP="00377483"/>
        </w:tc>
      </w:tr>
      <w:tr w:rsidR="00E477B2" w:rsidRPr="00661516" w14:paraId="63806103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5B4E4D" w14:textId="77777777" w:rsidR="00E477B2" w:rsidRPr="00661516" w:rsidRDefault="00E477B2" w:rsidP="00377483">
            <w:r w:rsidRPr="00661516">
              <w:t>2.0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D7A6DC" w14:textId="77777777" w:rsidR="00E477B2" w:rsidRDefault="00E477B2" w:rsidP="00E477B2">
            <w:r>
              <w:t>Project Planning Phase</w:t>
            </w:r>
          </w:p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28F2F5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FD5AD9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93195D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40D927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D79B3C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6B467B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7BB5EC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FF0562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7E7AF6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3FFAAB" w14:textId="77777777" w:rsidR="00E477B2" w:rsidRPr="00661516" w:rsidRDefault="00E477B2" w:rsidP="00377483"/>
        </w:tc>
      </w:tr>
      <w:tr w:rsidR="00E477B2" w:rsidRPr="00661516" w14:paraId="18248D44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16A9B3" w14:textId="77777777" w:rsidR="00E477B2" w:rsidRPr="00661516" w:rsidRDefault="00E477B2" w:rsidP="00377483">
            <w:r w:rsidRPr="00661516">
              <w:t>2.1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790A4D" w14:textId="77777777" w:rsidR="00E477B2" w:rsidRPr="00661516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8CF062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EEB339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5E6075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A73EAC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1C21FA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505754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32ED62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C9A775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2A320F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CF3B59" w14:textId="77777777" w:rsidR="00E477B2" w:rsidRPr="00661516" w:rsidRDefault="00E477B2" w:rsidP="00377483"/>
        </w:tc>
      </w:tr>
      <w:tr w:rsidR="00E477B2" w:rsidRPr="00661516" w14:paraId="18F56A05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4C2B91" w14:textId="77777777" w:rsidR="00E477B2" w:rsidRPr="00661516" w:rsidRDefault="00E477B2" w:rsidP="00377483">
            <w:r w:rsidRPr="00661516">
              <w:t>2.1.1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30268C" w14:textId="77777777" w:rsidR="00E477B2" w:rsidRPr="00661516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43D700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9BE480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9A09F8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7D5885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B9AF99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924CC8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988A72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03FF92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705ACF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5877B6" w14:textId="77777777" w:rsidR="00E477B2" w:rsidRPr="00661516" w:rsidRDefault="00E477B2" w:rsidP="00377483"/>
        </w:tc>
      </w:tr>
      <w:tr w:rsidR="00E477B2" w:rsidRPr="00661516" w14:paraId="7AFF78A2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F100AF" w14:textId="77777777" w:rsidR="00E477B2" w:rsidRPr="00661516" w:rsidRDefault="00E477B2" w:rsidP="00377483">
            <w:r w:rsidRPr="00661516">
              <w:t>2.1.2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B3FC43" w14:textId="77777777" w:rsidR="00E477B2" w:rsidRPr="00661516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E16325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A53CE3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1D9E05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43D938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F1040C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351DE0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C7C1DC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650A8F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52F088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E2706B" w14:textId="77777777" w:rsidR="00E477B2" w:rsidRPr="00661516" w:rsidRDefault="00E477B2" w:rsidP="00377483"/>
        </w:tc>
      </w:tr>
      <w:tr w:rsidR="00E477B2" w:rsidRPr="00661516" w14:paraId="35E44F1A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C3CECC" w14:textId="77777777" w:rsidR="00E477B2" w:rsidRPr="00661516" w:rsidRDefault="00E477B2" w:rsidP="00377483">
            <w:r>
              <w:t>2.1.3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E129F9" w14:textId="77777777" w:rsidR="00E477B2" w:rsidRPr="00661516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140255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AA5EA7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FE1C75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96B501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AAD4FB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B9976B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F2D5D7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025726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D60F90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200173" w14:textId="77777777" w:rsidR="00E477B2" w:rsidRPr="00661516" w:rsidRDefault="00E477B2" w:rsidP="00377483"/>
        </w:tc>
      </w:tr>
      <w:tr w:rsidR="00E477B2" w:rsidRPr="00661516" w14:paraId="1E55F37D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BB6660" w14:textId="77777777" w:rsidR="00E477B2" w:rsidRDefault="00E477B2" w:rsidP="00377483">
            <w:r>
              <w:t>3.0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5320C1" w14:textId="77777777" w:rsidR="00E477B2" w:rsidRPr="00661516" w:rsidRDefault="00E477B2" w:rsidP="00377483">
            <w:r>
              <w:t>Project Execution Phase</w:t>
            </w:r>
          </w:p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1C6894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E4AEC9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12379F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ECD077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0628E3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5B8D7D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4FEC5F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2BCB02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17E50B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BA9E40" w14:textId="77777777" w:rsidR="00E477B2" w:rsidRPr="00661516" w:rsidRDefault="00E477B2" w:rsidP="00377483"/>
        </w:tc>
      </w:tr>
      <w:tr w:rsidR="00E477B2" w:rsidRPr="00661516" w14:paraId="0800390E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6ACE29" w14:textId="77777777" w:rsidR="00E477B2" w:rsidRDefault="00E477B2" w:rsidP="00377483">
            <w:r>
              <w:t>3.1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73ED3C" w14:textId="77777777" w:rsidR="00E477B2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60F7AF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0AA2BB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11B594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6FB9D8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396D76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29011D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1C86AE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67B68D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D30414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5070B1" w14:textId="77777777" w:rsidR="00E477B2" w:rsidRPr="00661516" w:rsidRDefault="00E477B2" w:rsidP="00377483"/>
        </w:tc>
      </w:tr>
      <w:tr w:rsidR="00E477B2" w:rsidRPr="00661516" w14:paraId="3D86D0EF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B998037" w14:textId="77777777" w:rsidR="00E477B2" w:rsidRDefault="00E477B2" w:rsidP="00E477B2">
            <w:r>
              <w:t>3.1.1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D88551" w14:textId="77777777" w:rsidR="00E477B2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7F24E7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B79FC3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78E0C4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53B2BE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FD004F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01B602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B0465E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883D3E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A25D18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DA5F4C" w14:textId="77777777" w:rsidR="00E477B2" w:rsidRPr="00661516" w:rsidRDefault="00E477B2" w:rsidP="00377483"/>
        </w:tc>
      </w:tr>
      <w:tr w:rsidR="00E477B2" w:rsidRPr="00661516" w14:paraId="5E08FDD5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0A3112" w14:textId="77777777" w:rsidR="00E477B2" w:rsidRDefault="00E477B2" w:rsidP="00377483">
            <w:r>
              <w:t>3.1.2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096DFC" w14:textId="77777777" w:rsidR="00E477B2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CD2C80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30D6B5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A9BE09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EC48C4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B07DD1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D78301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C9B386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F906C0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84E33E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0EA627" w14:textId="77777777" w:rsidR="00E477B2" w:rsidRPr="00661516" w:rsidRDefault="00E477B2" w:rsidP="00377483"/>
        </w:tc>
      </w:tr>
      <w:tr w:rsidR="00E477B2" w:rsidRPr="00661516" w14:paraId="21662189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FEC227" w14:textId="77777777" w:rsidR="00E477B2" w:rsidRDefault="00E477B2" w:rsidP="00377483">
            <w:r>
              <w:t>3.1.3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6B099D" w14:textId="77777777" w:rsidR="00E477B2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5CB5C2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B5B8A0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78DAB8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6BA3C7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76E875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C077D8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C25ACE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2279AA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A226A8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1C1D7" w14:textId="77777777" w:rsidR="00E477B2" w:rsidRPr="00661516" w:rsidRDefault="00E477B2" w:rsidP="00377483"/>
        </w:tc>
      </w:tr>
      <w:tr w:rsidR="00E477B2" w:rsidRPr="00661516" w14:paraId="46555AA1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2142BC" w14:textId="77777777" w:rsidR="00E477B2" w:rsidRDefault="00E477B2" w:rsidP="00377483">
            <w:r>
              <w:t>4.0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0A0874" w14:textId="77777777" w:rsidR="00E477B2" w:rsidRDefault="00E477B2" w:rsidP="002C373B">
            <w:r>
              <w:t>Monitoring  and Controlling</w:t>
            </w:r>
          </w:p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F32209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6D6937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6A5ACB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29E23C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D8CC05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17CCCF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18F7BE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E50600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23D68A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EA29E1" w14:textId="77777777" w:rsidR="00E477B2" w:rsidRPr="00661516" w:rsidRDefault="00E477B2" w:rsidP="00377483"/>
        </w:tc>
      </w:tr>
      <w:tr w:rsidR="00E477B2" w:rsidRPr="00661516" w14:paraId="397FA55D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82ADAD" w14:textId="77777777" w:rsidR="00E477B2" w:rsidRDefault="00E477B2" w:rsidP="00377483">
            <w:r>
              <w:t>4.1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4DA1DC" w14:textId="77777777" w:rsidR="00E477B2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4750DC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F5DCE4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27EFEA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2BE316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B39F3B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F064E9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5C2D9E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4EBA52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4ED746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A5677A" w14:textId="77777777" w:rsidR="00E477B2" w:rsidRPr="00661516" w:rsidRDefault="00E477B2" w:rsidP="00377483"/>
        </w:tc>
      </w:tr>
      <w:tr w:rsidR="00E477B2" w:rsidRPr="00661516" w14:paraId="22D45D95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F7A5CB" w14:textId="77777777" w:rsidR="00E477B2" w:rsidRDefault="00E477B2" w:rsidP="00377483">
            <w:r>
              <w:t>4.1.1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A041BF" w14:textId="77777777" w:rsidR="00E477B2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0736E6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D1C85B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002ABD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749324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3D96EE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D413E8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0C9741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1368B7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A4EE9F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63482A" w14:textId="77777777" w:rsidR="00E477B2" w:rsidRPr="00661516" w:rsidRDefault="00E477B2" w:rsidP="00377483"/>
        </w:tc>
      </w:tr>
      <w:tr w:rsidR="00E477B2" w:rsidRPr="00661516" w14:paraId="5BF10369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16ED4D" w14:textId="77777777" w:rsidR="00E477B2" w:rsidRDefault="00E477B2" w:rsidP="00377483">
            <w:r>
              <w:t>4.1.2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9A8A73" w14:textId="77777777" w:rsidR="00E477B2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BE31B2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85644A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6530A3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07E18A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643C95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74E49D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7335A0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DD05C1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3293A7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576601" w14:textId="77777777" w:rsidR="00E477B2" w:rsidRPr="00661516" w:rsidRDefault="00E477B2" w:rsidP="00377483"/>
        </w:tc>
      </w:tr>
      <w:tr w:rsidR="00E477B2" w:rsidRPr="00661516" w14:paraId="284527A7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1CC52F" w14:textId="77777777" w:rsidR="00E477B2" w:rsidRDefault="00E477B2" w:rsidP="00377483">
            <w:r>
              <w:lastRenderedPageBreak/>
              <w:t>4.1.3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C58773" w14:textId="77777777" w:rsidR="00E477B2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EA056B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DEAE04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C6A89F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3F9516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471EBE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73503E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DA1FAE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FE4926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492911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B97188" w14:textId="77777777" w:rsidR="00E477B2" w:rsidRPr="00661516" w:rsidRDefault="00E477B2" w:rsidP="00377483"/>
        </w:tc>
      </w:tr>
      <w:tr w:rsidR="00E477B2" w:rsidRPr="00661516" w14:paraId="26534412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0F02D2" w14:textId="77777777" w:rsidR="00E477B2" w:rsidRDefault="00E477B2" w:rsidP="00377483">
            <w:r>
              <w:t>5.0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EBDAE6" w14:textId="77777777" w:rsidR="00E477B2" w:rsidRDefault="00E477B2" w:rsidP="00E477B2">
            <w:r>
              <w:t>Project Closing Phase</w:t>
            </w:r>
          </w:p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3994A1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07BB42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A7937E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D20B4F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08BAEE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F7FF26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04219B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8A181D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CC0474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D3899E" w14:textId="77777777" w:rsidR="00E477B2" w:rsidRPr="00661516" w:rsidRDefault="00E477B2" w:rsidP="00377483"/>
        </w:tc>
      </w:tr>
      <w:tr w:rsidR="00E477B2" w:rsidRPr="00661516" w14:paraId="090173AA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673FED" w14:textId="77777777" w:rsidR="00E477B2" w:rsidRDefault="00E477B2" w:rsidP="00E477B2">
            <w:r>
              <w:t>5.1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B0C5BB1" w14:textId="77777777" w:rsidR="00E477B2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263AB0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A66446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61D8D2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C7F92E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AF5484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4A40FE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AC1FA0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45FE4F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3A1DF3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9BD9DB" w14:textId="77777777" w:rsidR="00E477B2" w:rsidRPr="00661516" w:rsidRDefault="00E477B2" w:rsidP="00377483"/>
        </w:tc>
      </w:tr>
      <w:tr w:rsidR="00E477B2" w:rsidRPr="00661516" w14:paraId="58F1E95F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BEF0B7" w14:textId="77777777" w:rsidR="00E477B2" w:rsidRDefault="00E477B2" w:rsidP="00E477B2">
            <w:r>
              <w:t>5.1.1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25598D" w14:textId="77777777" w:rsidR="00E477B2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E92B20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28273D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764D56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81D7F4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465AD9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17FAF2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02CDA9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98ABA2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FD1429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FB261C" w14:textId="77777777" w:rsidR="00E477B2" w:rsidRPr="00661516" w:rsidRDefault="00E477B2" w:rsidP="00377483"/>
        </w:tc>
      </w:tr>
      <w:tr w:rsidR="00E477B2" w:rsidRPr="00661516" w14:paraId="619D9A10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92BC40" w14:textId="77777777" w:rsidR="00E477B2" w:rsidRDefault="00E477B2" w:rsidP="00E477B2">
            <w:r>
              <w:t>5.1.2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4CBBD1" w14:textId="77777777" w:rsidR="00E477B2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CE0F39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2AF6CA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4A919A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C0A235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1B75E3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866CDE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0B4D99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ACD553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80BCF9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DE84E8" w14:textId="77777777" w:rsidR="00E477B2" w:rsidRPr="00661516" w:rsidRDefault="00E477B2" w:rsidP="00377483"/>
        </w:tc>
      </w:tr>
      <w:tr w:rsidR="00E477B2" w:rsidRPr="00661516" w14:paraId="265E7D9A" w14:textId="77777777" w:rsidTr="00E477B2">
        <w:tc>
          <w:tcPr>
            <w:tcW w:w="9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2C3339" w14:textId="77777777" w:rsidR="00E477B2" w:rsidRDefault="00E477B2" w:rsidP="00E477B2">
            <w:r>
              <w:t>5.1.3</w:t>
            </w:r>
          </w:p>
        </w:tc>
        <w:tc>
          <w:tcPr>
            <w:tcW w:w="2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B602A0" w14:textId="77777777" w:rsidR="00E477B2" w:rsidRDefault="00E477B2" w:rsidP="00377483"/>
        </w:tc>
        <w:tc>
          <w:tcPr>
            <w:tcW w:w="152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8F83C7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BF1FFE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3B1DAE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EE5DD9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932C2B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123B66" w14:textId="77777777" w:rsidR="00E477B2" w:rsidRPr="00661516" w:rsidRDefault="00E477B2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7D805D" w14:textId="77777777" w:rsidR="00E477B2" w:rsidRPr="00661516" w:rsidRDefault="00E477B2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B22E20" w14:textId="77777777" w:rsidR="00E477B2" w:rsidRPr="00661516" w:rsidRDefault="00E477B2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A06042" w14:textId="77777777" w:rsidR="00E477B2" w:rsidRPr="00661516" w:rsidRDefault="00E477B2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99B916" w14:textId="77777777" w:rsidR="00E477B2" w:rsidRPr="00661516" w:rsidRDefault="00E477B2" w:rsidP="00377483"/>
        </w:tc>
      </w:tr>
    </w:tbl>
    <w:p w14:paraId="1205330C" w14:textId="77777777" w:rsidR="00045238" w:rsidRPr="00231A9B" w:rsidRDefault="00045238" w:rsidP="00045238">
      <w:pPr>
        <w:rPr>
          <w:i/>
          <w:color w:val="0000FF"/>
        </w:rPr>
      </w:pPr>
    </w:p>
    <w:sectPr w:rsidR="00045238" w:rsidRPr="00231A9B" w:rsidSect="007B29B7">
      <w:footerReference w:type="default" r:id="rId12"/>
      <w:pgSz w:w="20160" w:h="12240" w:orient="landscape" w:code="5"/>
      <w:pgMar w:top="1800" w:right="1440" w:bottom="180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BC9A5" w14:textId="77777777" w:rsidR="005013A3" w:rsidRDefault="005013A3">
      <w:r>
        <w:separator/>
      </w:r>
    </w:p>
  </w:endnote>
  <w:endnote w:type="continuationSeparator" w:id="0">
    <w:p w14:paraId="59183F7B" w14:textId="77777777" w:rsidR="005013A3" w:rsidRDefault="0050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DF579" w14:textId="2C899E47" w:rsidR="0090154A" w:rsidRPr="00F6178F" w:rsidRDefault="00F6178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F6178F">
      <w:rPr>
        <w:sz w:val="18"/>
        <w:szCs w:val="18"/>
      </w:rPr>
      <w:t>Confidential</w:t>
    </w:r>
    <w:r w:rsidRPr="00F6178F">
      <w:rPr>
        <w:sz w:val="18"/>
        <w:szCs w:val="18"/>
      </w:rPr>
      <w:tab/>
      <w:t xml:space="preserve">Page </w:t>
    </w:r>
    <w:r w:rsidR="00661CF2" w:rsidRPr="00F6178F">
      <w:rPr>
        <w:sz w:val="18"/>
        <w:szCs w:val="18"/>
      </w:rPr>
      <w:fldChar w:fldCharType="begin"/>
    </w:r>
    <w:r w:rsidRPr="00F6178F">
      <w:rPr>
        <w:sz w:val="18"/>
        <w:szCs w:val="18"/>
      </w:rPr>
      <w:instrText xml:space="preserve"> PAGE </w:instrText>
    </w:r>
    <w:r w:rsidR="00661CF2" w:rsidRPr="00F6178F">
      <w:rPr>
        <w:sz w:val="18"/>
        <w:szCs w:val="18"/>
      </w:rPr>
      <w:fldChar w:fldCharType="separate"/>
    </w:r>
    <w:r w:rsidR="002F24D6">
      <w:rPr>
        <w:noProof/>
        <w:sz w:val="18"/>
        <w:szCs w:val="18"/>
      </w:rPr>
      <w:t>2</w:t>
    </w:r>
    <w:r w:rsidR="00661CF2" w:rsidRPr="00F6178F">
      <w:rPr>
        <w:sz w:val="18"/>
        <w:szCs w:val="18"/>
      </w:rPr>
      <w:fldChar w:fldCharType="end"/>
    </w:r>
    <w:r w:rsidRPr="00F6178F">
      <w:rPr>
        <w:sz w:val="18"/>
        <w:szCs w:val="18"/>
      </w:rPr>
      <w:tab/>
    </w:r>
    <w:r w:rsidR="00661CF2"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 w:rsidR="00661CF2">
      <w:rPr>
        <w:sz w:val="18"/>
        <w:szCs w:val="18"/>
      </w:rPr>
      <w:fldChar w:fldCharType="separate"/>
    </w:r>
    <w:r w:rsidR="00840A28">
      <w:rPr>
        <w:noProof/>
        <w:sz w:val="18"/>
        <w:szCs w:val="18"/>
      </w:rPr>
      <w:t>10/31/2016</w:t>
    </w:r>
    <w:r w:rsidR="00661CF2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B04A4" w14:textId="77777777" w:rsidR="00F6178F" w:rsidRPr="00DC1839" w:rsidRDefault="00F6178F" w:rsidP="00F6178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DC1839">
      <w:rPr>
        <w:b/>
        <w:sz w:val="18"/>
        <w:szCs w:val="18"/>
      </w:rPr>
      <w:t>Confidential</w:t>
    </w:r>
  </w:p>
  <w:p w14:paraId="45ADF785" w14:textId="77777777" w:rsidR="00F6178F" w:rsidRDefault="00661CF2" w:rsidP="00F6178F">
    <w:pPr>
      <w:pStyle w:val="Footer"/>
      <w:rPr>
        <w:sz w:val="18"/>
        <w:szCs w:val="18"/>
      </w:rPr>
    </w:pPr>
    <w:r w:rsidRPr="00F6178F">
      <w:rPr>
        <w:sz w:val="18"/>
        <w:szCs w:val="18"/>
      </w:rPr>
      <w:fldChar w:fldCharType="begin"/>
    </w:r>
    <w:r w:rsidR="00F6178F" w:rsidRPr="00F6178F">
      <w:rPr>
        <w:sz w:val="18"/>
        <w:szCs w:val="18"/>
      </w:rPr>
      <w:instrText xml:space="preserve"> FILENAME </w:instrText>
    </w:r>
    <w:r w:rsidRPr="00F6178F">
      <w:rPr>
        <w:sz w:val="18"/>
        <w:szCs w:val="18"/>
      </w:rPr>
      <w:fldChar w:fldCharType="separate"/>
    </w:r>
    <w:r w:rsidR="004370EA">
      <w:rPr>
        <w:noProof/>
        <w:sz w:val="18"/>
        <w:szCs w:val="18"/>
      </w:rPr>
      <w:t>Document1</w:t>
    </w:r>
    <w:r w:rsidRPr="00F6178F">
      <w:rPr>
        <w:sz w:val="18"/>
        <w:szCs w:val="18"/>
      </w:rPr>
      <w:fldChar w:fldCharType="end"/>
    </w:r>
  </w:p>
  <w:p w14:paraId="3DFD918B" w14:textId="77777777" w:rsidR="0090154A" w:rsidRPr="00F6178F" w:rsidRDefault="00F6178F" w:rsidP="00F6178F">
    <w:pPr>
      <w:pStyle w:val="Footer"/>
      <w:rPr>
        <w:szCs w:val="24"/>
      </w:rPr>
    </w:pPr>
    <w:r w:rsidRPr="00F6178F">
      <w:rPr>
        <w:sz w:val="18"/>
        <w:szCs w:val="18"/>
      </w:rPr>
      <w:t xml:space="preserve">Last printed </w:t>
    </w:r>
    <w:r w:rsidR="00661CF2">
      <w:rPr>
        <w:sz w:val="18"/>
        <w:szCs w:val="18"/>
      </w:rPr>
      <w:fldChar w:fldCharType="begin"/>
    </w:r>
    <w:r>
      <w:rPr>
        <w:sz w:val="18"/>
        <w:szCs w:val="18"/>
      </w:rPr>
      <w:instrText xml:space="preserve"> PRINTDATE \@ "M/d/yyyy h:mm:ss am/pm" </w:instrText>
    </w:r>
    <w:r w:rsidR="00661CF2">
      <w:rPr>
        <w:sz w:val="18"/>
        <w:szCs w:val="18"/>
      </w:rPr>
      <w:fldChar w:fldCharType="separate"/>
    </w:r>
    <w:r w:rsidR="004370EA">
      <w:rPr>
        <w:noProof/>
        <w:sz w:val="18"/>
        <w:szCs w:val="18"/>
      </w:rPr>
      <w:t>4/6/2004 4:07:00 PM</w:t>
    </w:r>
    <w:r w:rsidR="00661CF2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C7A4B" w14:textId="7F24E44D" w:rsidR="00F6178F" w:rsidRPr="00F6178F" w:rsidRDefault="00F6178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F6178F">
      <w:rPr>
        <w:sz w:val="18"/>
        <w:szCs w:val="18"/>
      </w:rPr>
      <w:t>Confidential</w:t>
    </w:r>
    <w:r w:rsidRPr="00F6178F">
      <w:rPr>
        <w:sz w:val="18"/>
        <w:szCs w:val="18"/>
      </w:rPr>
      <w:tab/>
    </w:r>
    <w:r>
      <w:rPr>
        <w:sz w:val="18"/>
        <w:szCs w:val="18"/>
      </w:rPr>
      <w:tab/>
    </w:r>
    <w:r w:rsidRPr="00F6178F">
      <w:rPr>
        <w:sz w:val="18"/>
        <w:szCs w:val="18"/>
      </w:rPr>
      <w:t xml:space="preserve">Page </w:t>
    </w:r>
    <w:r w:rsidR="00661CF2" w:rsidRPr="00F6178F">
      <w:rPr>
        <w:sz w:val="18"/>
        <w:szCs w:val="18"/>
      </w:rPr>
      <w:fldChar w:fldCharType="begin"/>
    </w:r>
    <w:r w:rsidRPr="00F6178F">
      <w:rPr>
        <w:sz w:val="18"/>
        <w:szCs w:val="18"/>
      </w:rPr>
      <w:instrText xml:space="preserve"> PAGE </w:instrText>
    </w:r>
    <w:r w:rsidR="00661CF2" w:rsidRPr="00F6178F">
      <w:rPr>
        <w:sz w:val="18"/>
        <w:szCs w:val="18"/>
      </w:rPr>
      <w:fldChar w:fldCharType="separate"/>
    </w:r>
    <w:r w:rsidR="00FA7965">
      <w:rPr>
        <w:noProof/>
        <w:sz w:val="18"/>
        <w:szCs w:val="18"/>
      </w:rPr>
      <w:t>3</w:t>
    </w:r>
    <w:r w:rsidR="00661CF2" w:rsidRPr="00F6178F">
      <w:rPr>
        <w:sz w:val="18"/>
        <w:szCs w:val="18"/>
      </w:rPr>
      <w:fldChar w:fldCharType="end"/>
    </w:r>
    <w:r w:rsidRPr="00F6178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661CF2"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 w:rsidR="00661CF2">
      <w:rPr>
        <w:sz w:val="18"/>
        <w:szCs w:val="18"/>
      </w:rPr>
      <w:fldChar w:fldCharType="separate"/>
    </w:r>
    <w:r w:rsidR="00840A28">
      <w:rPr>
        <w:noProof/>
        <w:sz w:val="18"/>
        <w:szCs w:val="18"/>
      </w:rPr>
      <w:t>10/31/2016</w:t>
    </w:r>
    <w:r w:rsidR="00661CF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E25E6D" w14:textId="77777777" w:rsidR="005013A3" w:rsidRDefault="005013A3">
      <w:r>
        <w:separator/>
      </w:r>
    </w:p>
  </w:footnote>
  <w:footnote w:type="continuationSeparator" w:id="0">
    <w:p w14:paraId="34565D22" w14:textId="77777777" w:rsidR="005013A3" w:rsidRDefault="0050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35BA9" w14:textId="77777777" w:rsidR="0090154A" w:rsidRPr="00F6178F" w:rsidRDefault="00045238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F6178F">
      <w:rPr>
        <w:sz w:val="18"/>
        <w:szCs w:val="18"/>
      </w:rPr>
      <w:t>Work Bre</w:t>
    </w:r>
    <w:r w:rsidR="00F6178F">
      <w:rPr>
        <w:sz w:val="18"/>
        <w:szCs w:val="18"/>
      </w:rPr>
      <w:t>akdown Structure</w:t>
    </w:r>
  </w:p>
  <w:p w14:paraId="2B00303F" w14:textId="77777777" w:rsidR="007B29B7" w:rsidRPr="00D0286D" w:rsidRDefault="007B29B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C3842"/>
    <w:multiLevelType w:val="singleLevel"/>
    <w:tmpl w:val="D256DDDA"/>
    <w:lvl w:ilvl="0">
      <w:start w:val="3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">
    <w:nsid w:val="01F9692E"/>
    <w:multiLevelType w:val="singleLevel"/>
    <w:tmpl w:val="C12C575A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042B2666"/>
    <w:multiLevelType w:val="hybridMultilevel"/>
    <w:tmpl w:val="A3B498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90"/>
        </w:tabs>
        <w:ind w:left="24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  <w:rPr>
        <w:rFonts w:hint="default"/>
      </w:rPr>
    </w:lvl>
  </w:abstractNum>
  <w:abstractNum w:abstractNumId="5">
    <w:nsid w:val="14996E2D"/>
    <w:multiLevelType w:val="multilevel"/>
    <w:tmpl w:val="1BC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5552A9"/>
    <w:multiLevelType w:val="singleLevel"/>
    <w:tmpl w:val="9B1603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1CAC3457"/>
    <w:multiLevelType w:val="hybridMultilevel"/>
    <w:tmpl w:val="4D3E9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9C0D99"/>
    <w:multiLevelType w:val="singleLevel"/>
    <w:tmpl w:val="129428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9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04357E"/>
    <w:multiLevelType w:val="singleLevel"/>
    <w:tmpl w:val="A5AC5260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33366BEC"/>
    <w:multiLevelType w:val="hybridMultilevel"/>
    <w:tmpl w:val="F65A5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38B112E"/>
    <w:multiLevelType w:val="hybridMultilevel"/>
    <w:tmpl w:val="9F74D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6F1062"/>
    <w:multiLevelType w:val="singleLevel"/>
    <w:tmpl w:val="64708992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3E4A6DFA"/>
    <w:multiLevelType w:val="hybridMultilevel"/>
    <w:tmpl w:val="C6820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EB6C84"/>
    <w:multiLevelType w:val="singleLevel"/>
    <w:tmpl w:val="BC2C7A58"/>
    <w:lvl w:ilvl="0">
      <w:start w:val="2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>
    <w:nsid w:val="41731B34"/>
    <w:multiLevelType w:val="hybridMultilevel"/>
    <w:tmpl w:val="B9268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4402BF"/>
    <w:multiLevelType w:val="singleLevel"/>
    <w:tmpl w:val="F00A791E"/>
    <w:lvl w:ilvl="0">
      <w:start w:val="4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8">
    <w:nsid w:val="50115D83"/>
    <w:multiLevelType w:val="hybridMultilevel"/>
    <w:tmpl w:val="86D8AA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07F61A9"/>
    <w:multiLevelType w:val="hybridMultilevel"/>
    <w:tmpl w:val="981AC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C65461"/>
    <w:multiLevelType w:val="singleLevel"/>
    <w:tmpl w:val="AB042234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1">
    <w:nsid w:val="51DA5294"/>
    <w:multiLevelType w:val="hybridMultilevel"/>
    <w:tmpl w:val="6B7A8092"/>
    <w:lvl w:ilvl="0" w:tplc="56F8C6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56D20B89"/>
    <w:multiLevelType w:val="hybridMultilevel"/>
    <w:tmpl w:val="8DE4E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7D099D"/>
    <w:multiLevelType w:val="hybridMultilevel"/>
    <w:tmpl w:val="05D404CA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90722F"/>
    <w:multiLevelType w:val="hybridMultilevel"/>
    <w:tmpl w:val="70001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B56D01"/>
    <w:multiLevelType w:val="hybridMultilevel"/>
    <w:tmpl w:val="05D404CA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1D4EC2D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4733BD"/>
    <w:multiLevelType w:val="hybridMultilevel"/>
    <w:tmpl w:val="49468132"/>
    <w:lvl w:ilvl="0" w:tplc="FA4E0E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343EF1"/>
    <w:multiLevelType w:val="hybridMultilevel"/>
    <w:tmpl w:val="DE144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404296F"/>
    <w:multiLevelType w:val="singleLevel"/>
    <w:tmpl w:val="9B1603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>
    <w:nsid w:val="694A0050"/>
    <w:multiLevelType w:val="hybridMultilevel"/>
    <w:tmpl w:val="6658C4C6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4319BE"/>
    <w:multiLevelType w:val="singleLevel"/>
    <w:tmpl w:val="8B5CC3D2"/>
    <w:lvl w:ilvl="0">
      <w:start w:val="5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2">
    <w:nsid w:val="7CA47908"/>
    <w:multiLevelType w:val="hybridMultilevel"/>
    <w:tmpl w:val="D9786C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5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24"/>
  </w:num>
  <w:num w:numId="7">
    <w:abstractNumId w:val="26"/>
  </w:num>
  <w:num w:numId="8">
    <w:abstractNumId w:val="30"/>
  </w:num>
  <w:num w:numId="9">
    <w:abstractNumId w:val="27"/>
  </w:num>
  <w:num w:numId="10">
    <w:abstractNumId w:val="6"/>
  </w:num>
  <w:num w:numId="11">
    <w:abstractNumId w:val="10"/>
  </w:num>
  <w:num w:numId="12">
    <w:abstractNumId w:val="20"/>
  </w:num>
  <w:num w:numId="13">
    <w:abstractNumId w:val="15"/>
  </w:num>
  <w:num w:numId="14">
    <w:abstractNumId w:val="1"/>
  </w:num>
  <w:num w:numId="15">
    <w:abstractNumId w:val="17"/>
  </w:num>
  <w:num w:numId="16">
    <w:abstractNumId w:val="31"/>
  </w:num>
  <w:num w:numId="17">
    <w:abstractNumId w:val="29"/>
  </w:num>
  <w:num w:numId="18">
    <w:abstractNumId w:val="2"/>
  </w:num>
  <w:num w:numId="19">
    <w:abstractNumId w:val="13"/>
  </w:num>
  <w:num w:numId="20">
    <w:abstractNumId w:val="14"/>
  </w:num>
  <w:num w:numId="21">
    <w:abstractNumId w:val="32"/>
  </w:num>
  <w:num w:numId="22">
    <w:abstractNumId w:val="11"/>
  </w:num>
  <w:num w:numId="23">
    <w:abstractNumId w:val="23"/>
  </w:num>
  <w:num w:numId="24">
    <w:abstractNumId w:val="12"/>
  </w:num>
  <w:num w:numId="25">
    <w:abstractNumId w:val="25"/>
  </w:num>
  <w:num w:numId="26">
    <w:abstractNumId w:val="7"/>
  </w:num>
  <w:num w:numId="27">
    <w:abstractNumId w:val="28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21"/>
  </w:num>
  <w:num w:numId="33">
    <w:abstractNumId w:val="22"/>
  </w:num>
  <w:num w:numId="34">
    <w:abstractNumId w:val="4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>
      <o:colormru v:ext="edit" colors="#cff,#69f,#99f,#6cf,#c9f,#09c,#3cc,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69"/>
    <w:rsid w:val="00007B1A"/>
    <w:rsid w:val="00023873"/>
    <w:rsid w:val="0003155D"/>
    <w:rsid w:val="00031C94"/>
    <w:rsid w:val="00033DBD"/>
    <w:rsid w:val="0004461F"/>
    <w:rsid w:val="00045238"/>
    <w:rsid w:val="00050073"/>
    <w:rsid w:val="000722CE"/>
    <w:rsid w:val="000747F6"/>
    <w:rsid w:val="00080913"/>
    <w:rsid w:val="00091F74"/>
    <w:rsid w:val="00093E8C"/>
    <w:rsid w:val="000A1DC1"/>
    <w:rsid w:val="000B1121"/>
    <w:rsid w:val="000B2A3C"/>
    <w:rsid w:val="000C30CC"/>
    <w:rsid w:val="000D40A2"/>
    <w:rsid w:val="000E2EEF"/>
    <w:rsid w:val="00107AF5"/>
    <w:rsid w:val="00112379"/>
    <w:rsid w:val="00116F0A"/>
    <w:rsid w:val="001252A7"/>
    <w:rsid w:val="00125A79"/>
    <w:rsid w:val="0013642E"/>
    <w:rsid w:val="0014156D"/>
    <w:rsid w:val="00156869"/>
    <w:rsid w:val="001569E8"/>
    <w:rsid w:val="00165C78"/>
    <w:rsid w:val="0018665D"/>
    <w:rsid w:val="001C129C"/>
    <w:rsid w:val="001C27A0"/>
    <w:rsid w:val="001C4D72"/>
    <w:rsid w:val="001D1D6C"/>
    <w:rsid w:val="001F6F95"/>
    <w:rsid w:val="001F7C2E"/>
    <w:rsid w:val="00200863"/>
    <w:rsid w:val="00204673"/>
    <w:rsid w:val="00216E76"/>
    <w:rsid w:val="00220045"/>
    <w:rsid w:val="00223A68"/>
    <w:rsid w:val="00231A9B"/>
    <w:rsid w:val="00232600"/>
    <w:rsid w:val="00244592"/>
    <w:rsid w:val="00265D51"/>
    <w:rsid w:val="0026689C"/>
    <w:rsid w:val="002753D4"/>
    <w:rsid w:val="002772CF"/>
    <w:rsid w:val="00286BA9"/>
    <w:rsid w:val="002873BD"/>
    <w:rsid w:val="0029501B"/>
    <w:rsid w:val="002A28FD"/>
    <w:rsid w:val="002A3366"/>
    <w:rsid w:val="002B4DB7"/>
    <w:rsid w:val="002D19AA"/>
    <w:rsid w:val="002D5392"/>
    <w:rsid w:val="002D54C9"/>
    <w:rsid w:val="002F1825"/>
    <w:rsid w:val="002F24D6"/>
    <w:rsid w:val="002F66BF"/>
    <w:rsid w:val="00302FAA"/>
    <w:rsid w:val="00306E75"/>
    <w:rsid w:val="00312BF5"/>
    <w:rsid w:val="00330146"/>
    <w:rsid w:val="00330939"/>
    <w:rsid w:val="003375F8"/>
    <w:rsid w:val="00341A61"/>
    <w:rsid w:val="00343FE4"/>
    <w:rsid w:val="00355389"/>
    <w:rsid w:val="00356B53"/>
    <w:rsid w:val="003758EE"/>
    <w:rsid w:val="00377483"/>
    <w:rsid w:val="00383E33"/>
    <w:rsid w:val="003843B6"/>
    <w:rsid w:val="00386837"/>
    <w:rsid w:val="00386995"/>
    <w:rsid w:val="003A1498"/>
    <w:rsid w:val="003A1636"/>
    <w:rsid w:val="003B6ED0"/>
    <w:rsid w:val="003F2C92"/>
    <w:rsid w:val="003F3153"/>
    <w:rsid w:val="003F79E8"/>
    <w:rsid w:val="004030EB"/>
    <w:rsid w:val="004161F1"/>
    <w:rsid w:val="00417E2E"/>
    <w:rsid w:val="00424139"/>
    <w:rsid w:val="0042645D"/>
    <w:rsid w:val="004322F7"/>
    <w:rsid w:val="004370EA"/>
    <w:rsid w:val="004405A0"/>
    <w:rsid w:val="00443B66"/>
    <w:rsid w:val="00446E02"/>
    <w:rsid w:val="00453E31"/>
    <w:rsid w:val="004656E5"/>
    <w:rsid w:val="00476057"/>
    <w:rsid w:val="0047703F"/>
    <w:rsid w:val="00490341"/>
    <w:rsid w:val="004A7483"/>
    <w:rsid w:val="004C2641"/>
    <w:rsid w:val="004C3388"/>
    <w:rsid w:val="004C4A05"/>
    <w:rsid w:val="004C7CBB"/>
    <w:rsid w:val="004F6761"/>
    <w:rsid w:val="005013A3"/>
    <w:rsid w:val="005272F4"/>
    <w:rsid w:val="00534F76"/>
    <w:rsid w:val="00541106"/>
    <w:rsid w:val="00543974"/>
    <w:rsid w:val="00547399"/>
    <w:rsid w:val="00571FB3"/>
    <w:rsid w:val="00573191"/>
    <w:rsid w:val="00575EE7"/>
    <w:rsid w:val="005C3B56"/>
    <w:rsid w:val="005D00AA"/>
    <w:rsid w:val="005D11BE"/>
    <w:rsid w:val="005F7092"/>
    <w:rsid w:val="00606E33"/>
    <w:rsid w:val="00623B57"/>
    <w:rsid w:val="006240A1"/>
    <w:rsid w:val="0064023A"/>
    <w:rsid w:val="00645460"/>
    <w:rsid w:val="00646CAD"/>
    <w:rsid w:val="00661516"/>
    <w:rsid w:val="00661CF2"/>
    <w:rsid w:val="00666076"/>
    <w:rsid w:val="0067181A"/>
    <w:rsid w:val="00671CF9"/>
    <w:rsid w:val="006767A9"/>
    <w:rsid w:val="006861CD"/>
    <w:rsid w:val="0069049A"/>
    <w:rsid w:val="006A45C0"/>
    <w:rsid w:val="006A7413"/>
    <w:rsid w:val="006B050D"/>
    <w:rsid w:val="006C60A6"/>
    <w:rsid w:val="006D53EE"/>
    <w:rsid w:val="006F5CDD"/>
    <w:rsid w:val="00701FCD"/>
    <w:rsid w:val="007040E7"/>
    <w:rsid w:val="00715E54"/>
    <w:rsid w:val="00725F8B"/>
    <w:rsid w:val="00730E27"/>
    <w:rsid w:val="007400EE"/>
    <w:rsid w:val="007404EF"/>
    <w:rsid w:val="007471C3"/>
    <w:rsid w:val="00753386"/>
    <w:rsid w:val="0075528A"/>
    <w:rsid w:val="00756C7D"/>
    <w:rsid w:val="00761095"/>
    <w:rsid w:val="00761842"/>
    <w:rsid w:val="00765F37"/>
    <w:rsid w:val="0077250A"/>
    <w:rsid w:val="007770EA"/>
    <w:rsid w:val="0078254E"/>
    <w:rsid w:val="007845AF"/>
    <w:rsid w:val="00785011"/>
    <w:rsid w:val="007921D2"/>
    <w:rsid w:val="007A3A65"/>
    <w:rsid w:val="007B0604"/>
    <w:rsid w:val="007B29B7"/>
    <w:rsid w:val="007B661D"/>
    <w:rsid w:val="007C5E90"/>
    <w:rsid w:val="007D50B1"/>
    <w:rsid w:val="007E2391"/>
    <w:rsid w:val="007F2EC4"/>
    <w:rsid w:val="0081270E"/>
    <w:rsid w:val="00817D21"/>
    <w:rsid w:val="00820EC1"/>
    <w:rsid w:val="00820FC0"/>
    <w:rsid w:val="00824E43"/>
    <w:rsid w:val="008276D9"/>
    <w:rsid w:val="00832FB7"/>
    <w:rsid w:val="008336C0"/>
    <w:rsid w:val="00833922"/>
    <w:rsid w:val="00840A28"/>
    <w:rsid w:val="00842713"/>
    <w:rsid w:val="008465A8"/>
    <w:rsid w:val="00851ECF"/>
    <w:rsid w:val="0085345F"/>
    <w:rsid w:val="00865D2C"/>
    <w:rsid w:val="00875051"/>
    <w:rsid w:val="008769EF"/>
    <w:rsid w:val="00883299"/>
    <w:rsid w:val="0088693C"/>
    <w:rsid w:val="008916A7"/>
    <w:rsid w:val="008A1A49"/>
    <w:rsid w:val="008A23C9"/>
    <w:rsid w:val="008A6712"/>
    <w:rsid w:val="008A73E6"/>
    <w:rsid w:val="008C5BFE"/>
    <w:rsid w:val="008D0D32"/>
    <w:rsid w:val="008D52FB"/>
    <w:rsid w:val="008E1BD5"/>
    <w:rsid w:val="008E60A4"/>
    <w:rsid w:val="008E7A27"/>
    <w:rsid w:val="008F448A"/>
    <w:rsid w:val="0090154A"/>
    <w:rsid w:val="00901624"/>
    <w:rsid w:val="00901F38"/>
    <w:rsid w:val="00902E07"/>
    <w:rsid w:val="009062A8"/>
    <w:rsid w:val="00915408"/>
    <w:rsid w:val="00921287"/>
    <w:rsid w:val="009503E4"/>
    <w:rsid w:val="00956158"/>
    <w:rsid w:val="00960EE0"/>
    <w:rsid w:val="009612EB"/>
    <w:rsid w:val="00973096"/>
    <w:rsid w:val="009767AE"/>
    <w:rsid w:val="009A1184"/>
    <w:rsid w:val="009A2B15"/>
    <w:rsid w:val="009B3DEE"/>
    <w:rsid w:val="009C08BB"/>
    <w:rsid w:val="009D225D"/>
    <w:rsid w:val="009E0B38"/>
    <w:rsid w:val="009F3A04"/>
    <w:rsid w:val="00A028F7"/>
    <w:rsid w:val="00A15753"/>
    <w:rsid w:val="00A17E8B"/>
    <w:rsid w:val="00A23EC9"/>
    <w:rsid w:val="00A31CBF"/>
    <w:rsid w:val="00A32845"/>
    <w:rsid w:val="00A33D6A"/>
    <w:rsid w:val="00A40EAC"/>
    <w:rsid w:val="00A440A0"/>
    <w:rsid w:val="00A46894"/>
    <w:rsid w:val="00A47B51"/>
    <w:rsid w:val="00A5497F"/>
    <w:rsid w:val="00A5561A"/>
    <w:rsid w:val="00A63D1E"/>
    <w:rsid w:val="00A96325"/>
    <w:rsid w:val="00AF73D6"/>
    <w:rsid w:val="00B118C0"/>
    <w:rsid w:val="00B120AE"/>
    <w:rsid w:val="00B22714"/>
    <w:rsid w:val="00B2367D"/>
    <w:rsid w:val="00B25572"/>
    <w:rsid w:val="00B75410"/>
    <w:rsid w:val="00B939FB"/>
    <w:rsid w:val="00B954FC"/>
    <w:rsid w:val="00BC72E7"/>
    <w:rsid w:val="00BE34BB"/>
    <w:rsid w:val="00BE3A8D"/>
    <w:rsid w:val="00BE5B12"/>
    <w:rsid w:val="00BF0219"/>
    <w:rsid w:val="00BF7E92"/>
    <w:rsid w:val="00C139EE"/>
    <w:rsid w:val="00C26249"/>
    <w:rsid w:val="00C27667"/>
    <w:rsid w:val="00C27750"/>
    <w:rsid w:val="00C301A9"/>
    <w:rsid w:val="00C366EB"/>
    <w:rsid w:val="00C5488C"/>
    <w:rsid w:val="00C76BAB"/>
    <w:rsid w:val="00C805B3"/>
    <w:rsid w:val="00C823A9"/>
    <w:rsid w:val="00CA0B42"/>
    <w:rsid w:val="00CC7363"/>
    <w:rsid w:val="00CE4566"/>
    <w:rsid w:val="00CF3130"/>
    <w:rsid w:val="00CF6029"/>
    <w:rsid w:val="00D0286D"/>
    <w:rsid w:val="00D0658C"/>
    <w:rsid w:val="00D11772"/>
    <w:rsid w:val="00D3247B"/>
    <w:rsid w:val="00D5125D"/>
    <w:rsid w:val="00D515FE"/>
    <w:rsid w:val="00D629CE"/>
    <w:rsid w:val="00D7046C"/>
    <w:rsid w:val="00D8264E"/>
    <w:rsid w:val="00D84FB4"/>
    <w:rsid w:val="00D86F61"/>
    <w:rsid w:val="00D97A6C"/>
    <w:rsid w:val="00DA3485"/>
    <w:rsid w:val="00DA60B8"/>
    <w:rsid w:val="00DC5161"/>
    <w:rsid w:val="00DE4BB6"/>
    <w:rsid w:val="00DE569C"/>
    <w:rsid w:val="00DF28EF"/>
    <w:rsid w:val="00DF55C5"/>
    <w:rsid w:val="00E01FE6"/>
    <w:rsid w:val="00E05BA3"/>
    <w:rsid w:val="00E05D3D"/>
    <w:rsid w:val="00E123DE"/>
    <w:rsid w:val="00E30AC2"/>
    <w:rsid w:val="00E35E53"/>
    <w:rsid w:val="00E37DB8"/>
    <w:rsid w:val="00E42224"/>
    <w:rsid w:val="00E477B2"/>
    <w:rsid w:val="00E63B65"/>
    <w:rsid w:val="00E70D0D"/>
    <w:rsid w:val="00E742F9"/>
    <w:rsid w:val="00E80D5E"/>
    <w:rsid w:val="00E83AB9"/>
    <w:rsid w:val="00E90CBE"/>
    <w:rsid w:val="00E9144B"/>
    <w:rsid w:val="00EA4F44"/>
    <w:rsid w:val="00EB69CF"/>
    <w:rsid w:val="00EC78D8"/>
    <w:rsid w:val="00ED5AE2"/>
    <w:rsid w:val="00EE26C5"/>
    <w:rsid w:val="00EE3D54"/>
    <w:rsid w:val="00F00701"/>
    <w:rsid w:val="00F012F3"/>
    <w:rsid w:val="00F01BDA"/>
    <w:rsid w:val="00F05634"/>
    <w:rsid w:val="00F2223F"/>
    <w:rsid w:val="00F27B3B"/>
    <w:rsid w:val="00F34CA0"/>
    <w:rsid w:val="00F471B3"/>
    <w:rsid w:val="00F52AD0"/>
    <w:rsid w:val="00F6178F"/>
    <w:rsid w:val="00F6180C"/>
    <w:rsid w:val="00F61DD2"/>
    <w:rsid w:val="00F6357F"/>
    <w:rsid w:val="00F677E1"/>
    <w:rsid w:val="00F737D0"/>
    <w:rsid w:val="00F93E93"/>
    <w:rsid w:val="00FA24FF"/>
    <w:rsid w:val="00FA7965"/>
    <w:rsid w:val="00FB04AB"/>
    <w:rsid w:val="00FB545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cff,#69f,#99f,#6cf,#c9f,#09c,#3cc,#ccecff"/>
    </o:shapedefaults>
    <o:shapelayout v:ext="edit">
      <o:idmap v:ext="edit" data="1"/>
    </o:shapelayout>
  </w:shapeDefaults>
  <w:decimalSymbol w:val="."/>
  <w:listSeparator w:val=","/>
  <w14:docId w14:val="3ADC3C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26689C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6689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26689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2668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668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6689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6689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26689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26689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26689C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26689C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6689C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6689C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6689C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26689C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26689C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6689C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26689C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2668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689C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26689C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26689C"/>
    <w:rPr>
      <w:sz w:val="18"/>
    </w:rPr>
  </w:style>
  <w:style w:type="paragraph" w:styleId="BodyText3">
    <w:name w:val="Body Text 3"/>
    <w:basedOn w:val="Normal"/>
    <w:rsid w:val="0026689C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26689C"/>
    <w:rPr>
      <w:sz w:val="16"/>
    </w:rPr>
  </w:style>
  <w:style w:type="paragraph" w:customStyle="1" w:styleId="StyleHeading3Italic">
    <w:name w:val="Style Heading 3 + Italic"/>
    <w:basedOn w:val="Heading3"/>
    <w:rsid w:val="0026689C"/>
    <w:rPr>
      <w:i/>
      <w:iCs/>
    </w:rPr>
  </w:style>
  <w:style w:type="character" w:customStyle="1" w:styleId="StyleHeading3ItalicChar">
    <w:name w:val="Style Heading 3 + Italic Char"/>
    <w:basedOn w:val="Heading3CharChar"/>
    <w:rsid w:val="0026689C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26689C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26689C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26689C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paragraph" w:styleId="FootnoteText">
    <w:name w:val="footnote text"/>
    <w:basedOn w:val="Normal"/>
    <w:semiHidden/>
    <w:rsid w:val="009A118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BlockText">
    <w:name w:val="Block Text"/>
    <w:basedOn w:val="Normal"/>
    <w:rsid w:val="009062A8"/>
    <w:pPr>
      <w:overflowPunct w:val="0"/>
      <w:autoSpaceDE w:val="0"/>
      <w:autoSpaceDN w:val="0"/>
      <w:adjustRightInd w:val="0"/>
      <w:spacing w:before="60" w:after="60"/>
      <w:ind w:left="72" w:right="72"/>
      <w:textAlignment w:val="baseline"/>
    </w:pPr>
  </w:style>
  <w:style w:type="paragraph" w:styleId="List">
    <w:name w:val="List"/>
    <w:basedOn w:val="BodyText"/>
    <w:rsid w:val="009062A8"/>
    <w:pPr>
      <w:tabs>
        <w:tab w:val="left" w:pos="3240"/>
      </w:tabs>
      <w:spacing w:before="115" w:after="0" w:line="240" w:lineRule="auto"/>
      <w:ind w:left="3960" w:hanging="360"/>
    </w:pPr>
    <w:rPr>
      <w:rFonts w:ascii="Times New Roman" w:hAnsi="Times New Roman"/>
      <w:spacing w:val="0"/>
    </w:rPr>
  </w:style>
  <w:style w:type="paragraph" w:customStyle="1" w:styleId="BlurbHeads">
    <w:name w:val="Blurb Heads"/>
    <w:basedOn w:val="Header"/>
    <w:next w:val="Normal"/>
    <w:rsid w:val="009062A8"/>
    <w:rPr>
      <w:rFonts w:ascii="Times New Roman" w:hAnsi="Times New Roman"/>
      <w:b/>
      <w:i/>
      <w:sz w:val="24"/>
    </w:rPr>
  </w:style>
  <w:style w:type="character" w:styleId="CommentReference">
    <w:name w:val="annotation reference"/>
    <w:basedOn w:val="DefaultParagraphFont"/>
    <w:semiHidden/>
    <w:unhideWhenUsed/>
    <w:rsid w:val="006861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61CD"/>
  </w:style>
  <w:style w:type="character" w:customStyle="1" w:styleId="CommentTextChar">
    <w:name w:val="Comment Text Char"/>
    <w:basedOn w:val="DefaultParagraphFont"/>
    <w:link w:val="CommentText"/>
    <w:semiHidden/>
    <w:rsid w:val="006861CD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61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61CD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6861CD"/>
    <w:pPr>
      <w:ind w:left="720"/>
    </w:pPr>
    <w:rPr>
      <w:rFonts w:ascii="Calibri" w:eastAsiaTheme="minorHAns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26689C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6689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26689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2668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668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6689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6689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26689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26689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26689C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26689C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6689C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6689C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6689C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26689C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26689C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6689C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26689C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2668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689C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26689C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26689C"/>
    <w:rPr>
      <w:sz w:val="18"/>
    </w:rPr>
  </w:style>
  <w:style w:type="paragraph" w:styleId="BodyText3">
    <w:name w:val="Body Text 3"/>
    <w:basedOn w:val="Normal"/>
    <w:rsid w:val="0026689C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26689C"/>
    <w:rPr>
      <w:sz w:val="16"/>
    </w:rPr>
  </w:style>
  <w:style w:type="paragraph" w:customStyle="1" w:styleId="StyleHeading3Italic">
    <w:name w:val="Style Heading 3 + Italic"/>
    <w:basedOn w:val="Heading3"/>
    <w:rsid w:val="0026689C"/>
    <w:rPr>
      <w:i/>
      <w:iCs/>
    </w:rPr>
  </w:style>
  <w:style w:type="character" w:customStyle="1" w:styleId="StyleHeading3ItalicChar">
    <w:name w:val="Style Heading 3 + Italic Char"/>
    <w:basedOn w:val="Heading3CharChar"/>
    <w:rsid w:val="0026689C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26689C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26689C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26689C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paragraph" w:styleId="FootnoteText">
    <w:name w:val="footnote text"/>
    <w:basedOn w:val="Normal"/>
    <w:semiHidden/>
    <w:rsid w:val="009A118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BlockText">
    <w:name w:val="Block Text"/>
    <w:basedOn w:val="Normal"/>
    <w:rsid w:val="009062A8"/>
    <w:pPr>
      <w:overflowPunct w:val="0"/>
      <w:autoSpaceDE w:val="0"/>
      <w:autoSpaceDN w:val="0"/>
      <w:adjustRightInd w:val="0"/>
      <w:spacing w:before="60" w:after="60"/>
      <w:ind w:left="72" w:right="72"/>
      <w:textAlignment w:val="baseline"/>
    </w:pPr>
  </w:style>
  <w:style w:type="paragraph" w:styleId="List">
    <w:name w:val="List"/>
    <w:basedOn w:val="BodyText"/>
    <w:rsid w:val="009062A8"/>
    <w:pPr>
      <w:tabs>
        <w:tab w:val="left" w:pos="3240"/>
      </w:tabs>
      <w:spacing w:before="115" w:after="0" w:line="240" w:lineRule="auto"/>
      <w:ind w:left="3960" w:hanging="360"/>
    </w:pPr>
    <w:rPr>
      <w:rFonts w:ascii="Times New Roman" w:hAnsi="Times New Roman"/>
      <w:spacing w:val="0"/>
    </w:rPr>
  </w:style>
  <w:style w:type="paragraph" w:customStyle="1" w:styleId="BlurbHeads">
    <w:name w:val="Blurb Heads"/>
    <w:basedOn w:val="Header"/>
    <w:next w:val="Normal"/>
    <w:rsid w:val="009062A8"/>
    <w:rPr>
      <w:rFonts w:ascii="Times New Roman" w:hAnsi="Times New Roman"/>
      <w:b/>
      <w:i/>
      <w:sz w:val="24"/>
    </w:rPr>
  </w:style>
  <w:style w:type="character" w:styleId="CommentReference">
    <w:name w:val="annotation reference"/>
    <w:basedOn w:val="DefaultParagraphFont"/>
    <w:semiHidden/>
    <w:unhideWhenUsed/>
    <w:rsid w:val="006861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61CD"/>
  </w:style>
  <w:style w:type="character" w:customStyle="1" w:styleId="CommentTextChar">
    <w:name w:val="Comment Text Char"/>
    <w:basedOn w:val="DefaultParagraphFont"/>
    <w:link w:val="CommentText"/>
    <w:semiHidden/>
    <w:rsid w:val="006861CD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61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61CD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6861CD"/>
    <w:pPr>
      <w:ind w:left="720"/>
    </w:pPr>
    <w:rPr>
      <w:rFonts w:ascii="Calibri" w:eastAsiaTheme="minorHAns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m\Documents\IT4063%20-%20Project%20Integration%20and%20Scope%20Management\u07d2%20-%20Work%20Breakdown%20Structure%20-%20Pag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u07d2 - Work Breakdown Structure - Pagan</Template>
  <TotalTime>0</TotalTime>
  <Pages>4</Pages>
  <Words>132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Capella University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Kate Nesheim</cp:lastModifiedBy>
  <cp:revision>3</cp:revision>
  <cp:lastPrinted>2004-04-06T21:07:00Z</cp:lastPrinted>
  <dcterms:created xsi:type="dcterms:W3CDTF">2016-10-31T15:57:00Z</dcterms:created>
  <dcterms:modified xsi:type="dcterms:W3CDTF">2016-10-31T15:57:00Z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TC011417261033</vt:lpwstr>
  </property>
</Properties>
</file>